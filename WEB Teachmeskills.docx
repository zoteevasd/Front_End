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E3D" w14:textId="6F42029F" w:rsidR="0007613D" w:rsidRPr="00B548E6" w:rsidRDefault="0007613D" w:rsidP="0007613D">
      <w:pPr>
        <w:pStyle w:val="af3"/>
        <w:jc w:val="center"/>
        <w:rPr>
          <w:sz w:val="48"/>
          <w:szCs w:val="48"/>
        </w:rPr>
      </w:pPr>
      <w:r>
        <w:rPr>
          <w:sz w:val="48"/>
          <w:szCs w:val="48"/>
          <w:lang w:val="en-US"/>
        </w:rPr>
        <w:t>WEB</w:t>
      </w:r>
      <w:r w:rsidRPr="00B548E6">
        <w:rPr>
          <w:sz w:val="48"/>
          <w:szCs w:val="48"/>
        </w:rPr>
        <w:t xml:space="preserve"> </w:t>
      </w:r>
      <w:proofErr w:type="spellStart"/>
      <w:r w:rsidR="000222D3" w:rsidRPr="000222D3">
        <w:rPr>
          <w:sz w:val="48"/>
          <w:szCs w:val="48"/>
          <w:lang w:val="en-US"/>
        </w:rPr>
        <w:t>Teachmeskills</w:t>
      </w:r>
      <w:proofErr w:type="spellEnd"/>
    </w:p>
    <w:p w14:paraId="12A2404F" w14:textId="05026C95" w:rsidR="000E3537" w:rsidRDefault="000222D3" w:rsidP="007612D5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-1</w:t>
      </w:r>
    </w:p>
    <w:p w14:paraId="12A3CF6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Задание 1.</w:t>
      </w:r>
    </w:p>
    <w:p w14:paraId="3157565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1.1 Найти 5 сайтов для выполнения задания.</w:t>
      </w:r>
    </w:p>
    <w:p w14:paraId="7E971CF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1.2 Сделать их скриншоты.</w:t>
      </w:r>
    </w:p>
    <w:p w14:paraId="490C384A" w14:textId="6C99C3BA" w:rsid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1.3 Разбить контент на логические блоки и отобразить схематично на скриншотах - секция, родитель, элемент.</w:t>
      </w:r>
    </w:p>
    <w:p w14:paraId="26AC417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958CC4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2.</w:t>
      </w:r>
    </w:p>
    <w:p w14:paraId="1EA162F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Скачать, установить. Ознакомиться с интерфейсом для последующей работы с макетом.</w:t>
      </w:r>
    </w:p>
    <w:p w14:paraId="305D4BEF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figma.com</w:t>
      </w:r>
    </w:p>
    <w:p w14:paraId="0636D2E4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04517C0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3.</w:t>
      </w:r>
    </w:p>
    <w:p w14:paraId="75ACC69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Знакомство с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. Установка, создание репозитория.</w:t>
      </w:r>
    </w:p>
    <w:p w14:paraId="004B5E49" w14:textId="76F45622" w:rsidR="00B548E6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https://githowto.com/ru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66CC6B2" w14:textId="3C467FFA" w:rsidR="00B548E6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https://ru.hexlet.io/courses/intro_to_git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60F92FF" w14:textId="141F151F" w:rsidR="00B548E6" w:rsidRPr="005573B2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https://git-scm.com/downloads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E87444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65383E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4. </w:t>
      </w:r>
    </w:p>
    <w:p w14:paraId="3CF81786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Скачать и настроите VS Code.</w:t>
      </w:r>
    </w:p>
    <w:p w14:paraId="14AB4B05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видео по настройке VS Code</w:t>
      </w:r>
    </w:p>
    <w:p w14:paraId="0A69C268" w14:textId="685EC590" w:rsidR="00B548E6" w:rsidRPr="005573B2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https://youtu.be/QeUp3CahkQw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1653BD1E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58AD741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Задание 5.</w:t>
      </w:r>
    </w:p>
    <w:p w14:paraId="5A70AAA9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Знакомство с методологией БЭМ. Постепенное введение в практику.</w:t>
      </w:r>
    </w:p>
    <w:p w14:paraId="2F4FEB44" w14:textId="7A192E72" w:rsidR="00B548E6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https://ru.bem.info/methodology/quick-start/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801495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466C2C7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6. </w:t>
      </w:r>
    </w:p>
    <w:p w14:paraId="054B2D0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 наиболее встречающихся классов в HTML/CSS</w:t>
      </w:r>
    </w:p>
    <w:p w14:paraId="300B2C20" w14:textId="08D3E319" w:rsidR="00B548E6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https://tpverstak.ru/common-css-class-names/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7A8A583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BE25CEB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!!!!!  Знакомство с тегами. Синтаксис, назначение.</w:t>
      </w:r>
    </w:p>
    <w:p w14:paraId="16138468" w14:textId="77777777" w:rsidR="00B548E6" w:rsidRPr="00B548E6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48E6">
        <w:rPr>
          <w:rFonts w:ascii="Arial" w:hAnsi="Arial" w:cs="Arial"/>
          <w:color w:val="333333"/>
          <w:sz w:val="20"/>
          <w:szCs w:val="20"/>
          <w:shd w:val="clear" w:color="auto" w:fill="FFFFFF"/>
        </w:rPr>
        <w:t>Ссылка на справочник тегов</w:t>
      </w:r>
    </w:p>
    <w:p w14:paraId="05CB45E1" w14:textId="38219457" w:rsidR="00B548E6" w:rsidRPr="005573B2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https://webref.ru/html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2446FC6" w14:textId="77777777" w:rsidR="00B548E6" w:rsidRPr="00494E53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680F11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Список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494E53">
        <w:rPr>
          <w:rFonts w:ascii="Arial" w:hAnsi="Arial" w:cs="Arial"/>
          <w:color w:val="333333"/>
          <w:sz w:val="20"/>
          <w:szCs w:val="20"/>
          <w:shd w:val="clear" w:color="auto" w:fill="FFFFFF"/>
        </w:rPr>
        <w:t>тегов</w:t>
      </w: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:</w:t>
      </w:r>
    </w:p>
    <w:p w14:paraId="4BAF053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&lt;aside&gt;&lt;/aside&gt;</w:t>
      </w:r>
    </w:p>
    <w:p w14:paraId="14679F1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&lt;article&gt;&lt;/article&gt;</w:t>
      </w:r>
    </w:p>
    <w:p w14:paraId="664F113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&lt;audio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=""&gt;&lt;/audio&gt;</w:t>
      </w:r>
    </w:p>
    <w:p w14:paraId="02545F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&lt;body&gt;&lt;/body&gt;</w:t>
      </w:r>
    </w:p>
    <w:p w14:paraId="79DA902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&lt;button&gt;&lt;/button&gt;</w:t>
      </w:r>
    </w:p>
    <w:p w14:paraId="50DA0D0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&lt;footer&gt;&lt;/footer&gt;</w:t>
      </w:r>
    </w:p>
    <w:p w14:paraId="5833A27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&lt;form action=""&gt;&lt;/form&gt;</w:t>
      </w:r>
    </w:p>
    <w:p w14:paraId="4FED4510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&lt;h1&gt;&lt;/h1&gt;</w:t>
      </w:r>
    </w:p>
    <w:p w14:paraId="5C7F64BB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&lt;head&gt;&lt;/head&gt;</w:t>
      </w:r>
    </w:p>
    <w:p w14:paraId="1E4845A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&lt;header&gt;&lt;/header&gt;</w:t>
      </w:r>
    </w:p>
    <w:p w14:paraId="55A605B1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&lt;html&gt;&lt;/html&gt;</w:t>
      </w:r>
    </w:p>
    <w:p w14:paraId="5D353D34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img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 alt=""&gt;</w:t>
      </w:r>
    </w:p>
    <w:p w14:paraId="5E79CEED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&lt;input type="text"&gt;</w:t>
      </w:r>
    </w:p>
    <w:p w14:paraId="02044E8A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&lt;label for=""&gt;&lt;/label&gt;</w:t>
      </w:r>
    </w:p>
    <w:p w14:paraId="7A45C1F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&lt;li&gt;&lt;/li&gt;</w:t>
      </w:r>
    </w:p>
    <w:p w14:paraId="612E5B7F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&lt;link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="stylesheet"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href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</w:t>
      </w:r>
    </w:p>
    <w:p w14:paraId="4A790E5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&lt;main&gt;&lt;/main&gt;</w:t>
      </w:r>
    </w:p>
    <w:p w14:paraId="212845C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&lt;menu&gt;&lt;/menu&gt;</w:t>
      </w:r>
    </w:p>
    <w:p w14:paraId="210A784E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&lt;meta&gt;</w:t>
      </w:r>
    </w:p>
    <w:p w14:paraId="29B60FF8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&lt;nav&gt;&lt;/nav&gt;</w:t>
      </w:r>
    </w:p>
    <w:p w14:paraId="488F6972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&lt;p&gt;&lt;/p&gt;</w:t>
      </w:r>
    </w:p>
    <w:p w14:paraId="40CD17C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&lt;script&gt;&lt;/script&gt;</w:t>
      </w:r>
    </w:p>
    <w:p w14:paraId="1715ED36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&lt;select name="" id=""&gt;&lt;/select&gt;</w:t>
      </w:r>
    </w:p>
    <w:p w14:paraId="3F39E1C5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&lt;section&gt;&lt;/section&gt;</w:t>
      </w:r>
    </w:p>
    <w:p w14:paraId="2A972267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&lt;span&gt;&lt;/span&gt;</w:t>
      </w:r>
    </w:p>
    <w:p w14:paraId="030F891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name="" id="" cols="30" rows="10"&gt;&lt;/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textarea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060BB9C9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&lt;title&gt;&lt;/title&gt;</w:t>
      </w:r>
    </w:p>
    <w:p w14:paraId="0AE319DC" w14:textId="77777777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&gt;&lt;/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ul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&gt;</w:t>
      </w:r>
    </w:p>
    <w:p w14:paraId="61F6A649" w14:textId="4563BC1E" w:rsidR="00B548E6" w:rsidRPr="005573B2" w:rsidRDefault="00B548E6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     &lt;video </w:t>
      </w:r>
      <w:proofErr w:type="spellStart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src</w:t>
      </w:r>
      <w:proofErr w:type="spellEnd"/>
      <w:r w:rsidRPr="005573B2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=""&gt;&lt;/video&gt;</w:t>
      </w:r>
    </w:p>
    <w:p w14:paraId="042A8126" w14:textId="1F22EF2A" w:rsidR="00494E53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B548E6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94E53">
        <w:rPr>
          <w:rFonts w:asciiTheme="minorHAnsi" w:hAnsiTheme="minorHAnsi" w:cstheme="minorHAnsi"/>
          <w:b/>
          <w:bCs/>
          <w:sz w:val="28"/>
          <w:szCs w:val="28"/>
        </w:rPr>
        <w:t>2</w:t>
      </w:r>
    </w:p>
    <w:p w14:paraId="79A64AB1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Home Task</w:t>
      </w:r>
    </w:p>
    <w:p w14:paraId="7B8C5CB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CEA2F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1. </w:t>
      </w:r>
    </w:p>
    <w:p w14:paraId="5C4FA62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со списками:</w:t>
      </w:r>
    </w:p>
    <w:p w14:paraId="76A591EF" w14:textId="10FC0996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8DC7C61" w14:textId="4842B78D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https://webref.ru/practice/2198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D9C6722" w14:textId="55EBA62C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https://webref.ru/practice/2204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42D71A6" w14:textId="008764E7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https://webref.ru/practice/2206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5E6DAF2A" w14:textId="4BC9AED2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0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https://webref.ru/practice/2449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0E5D180" w14:textId="44FB74B5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1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BA2DCE9" w14:textId="4C852EE6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2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https://webref.ru/practice/2452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201C670" w14:textId="10A32788" w:rsidR="00B529DC" w:rsidRPr="005573B2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3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https://webref.ru/practice/2453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092690D4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78EDC3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2. </w:t>
      </w:r>
    </w:p>
    <w:p w14:paraId="2EA2596F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задания по работе с таблицами:</w:t>
      </w:r>
    </w:p>
    <w:p w14:paraId="254DC70D" w14:textId="7C3C7AD2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4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https://webref.ru/practice/2221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33D9FB64" w14:textId="31D84348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5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https://webref.ru/practice/2493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4C8DF19C" w14:textId="28D53DA9" w:rsidR="00B529DC" w:rsidRPr="005573B2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6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https://webref.ru/practice/2494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C7AD60B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F72652D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Задание 3. </w:t>
      </w:r>
    </w:p>
    <w:p w14:paraId="32A02885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Выполнить дополнительные задания по пройденному материалу:</w:t>
      </w:r>
    </w:p>
    <w:p w14:paraId="453F407F" w14:textId="71B841EF" w:rsidR="00B529DC" w:rsidRPr="005573B2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7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https://webref.ru/individual/2358</w:t>
        </w:r>
      </w:hyperlink>
      <w:r w:rsidR="00567166" w:rsidRPr="005573B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69A1B3C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1139123" w14:textId="77777777" w:rsidR="00B529DC" w:rsidRPr="00B529DC" w:rsidRDefault="00B529DC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529DC"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4. Прочесть статью про чтение браузером CSS-селекторов</w:t>
      </w:r>
    </w:p>
    <w:p w14:paraId="1A3DDFD3" w14:textId="61BA88E5" w:rsidR="00B529DC" w:rsidRPr="00567166" w:rsidRDefault="00F30DA5" w:rsidP="00E1716C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8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https://andrew-r.ru/notes/css-selectors-matching/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64428FC9" w14:textId="10574368" w:rsidR="00494E53" w:rsidRPr="005573B2" w:rsidRDefault="00494E53" w:rsidP="00494E53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-3</w:t>
      </w:r>
    </w:p>
    <w:p w14:paraId="205FE3D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Верстка секции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awesome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</w:p>
    <w:p w14:paraId="19B4E08A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При создании верстки использовать методологию БЭМ.</w:t>
      </w:r>
    </w:p>
    <w:p w14:paraId="4B16C667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Каждую новую секцию верстаем во внешнем файле стилей.</w:t>
      </w:r>
    </w:p>
    <w:p w14:paraId="43C64711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Ширина ограничивающего контейнера - 1170px.</w:t>
      </w:r>
    </w:p>
    <w:p w14:paraId="28A1355D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Поля - 0 15px.</w:t>
      </w:r>
    </w:p>
    <w:p w14:paraId="4B88F0A0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Ссылка на макет в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Figma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</w:p>
    <w:p w14:paraId="5F83FAAC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5347C70" w14:textId="7820B970" w:rsidR="006D464D" w:rsidRPr="00567166" w:rsidRDefault="00F30DA5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9" w:history="1">
        <w:r w:rsidR="00567166" w:rsidRPr="00796714">
          <w:rPr>
            <w:rStyle w:val="ac"/>
            <w:rFonts w:ascii="Arial" w:hAnsi="Arial" w:cs="Arial"/>
            <w:sz w:val="20"/>
            <w:szCs w:val="20"/>
            <w:shd w:val="clear" w:color="auto" w:fill="FFFFFF"/>
          </w:rPr>
          <w:t>https://www.figma.com/file/HSpUw9vcPqq9vpzzhoF2en/School-1?node-id=0%3A1</w:t>
        </w:r>
      </w:hyperlink>
      <w:r w:rsidR="00567166" w:rsidRPr="0056716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996BA5E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6786E49" w14:textId="77777777" w:rsidR="006D464D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EC19889" w14:textId="252B9A99" w:rsidR="00523916" w:rsidRPr="006D464D" w:rsidRDefault="006D464D" w:rsidP="00567166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Создать репозиторий на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>Hub</w:t>
      </w:r>
      <w:proofErr w:type="spellEnd"/>
      <w:r w:rsidRPr="006D464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 названием FE33-ProgectName-Ivanov-Ivan</w:t>
      </w:r>
    </w:p>
    <w:p w14:paraId="33F2D4BF" w14:textId="76FD61B3" w:rsidR="00523916" w:rsidRPr="005573B2" w:rsidRDefault="00523916" w:rsidP="00523916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5573B2">
        <w:rPr>
          <w:rFonts w:asciiTheme="minorHAnsi" w:hAnsiTheme="minorHAnsi" w:cstheme="minorHAnsi"/>
          <w:b/>
          <w:bCs/>
          <w:sz w:val="28"/>
          <w:szCs w:val="28"/>
        </w:rPr>
        <w:t>-4</w:t>
      </w:r>
    </w:p>
    <w:p w14:paraId="1151A16B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03AA3BD3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C5B8B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1.</w:t>
      </w:r>
    </w:p>
    <w:p w14:paraId="204CEF2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Верстка секции </w:t>
      </w:r>
      <w:r w:rsidRPr="00CF6E66">
        <w:rPr>
          <w:rFonts w:ascii="Arial" w:hAnsi="Arial" w:cs="Arial"/>
          <w:sz w:val="20"/>
          <w:szCs w:val="20"/>
          <w:lang w:val="en-US"/>
        </w:rPr>
        <w:t>pricing</w:t>
      </w:r>
      <w:r w:rsidRPr="00CF6E66">
        <w:rPr>
          <w:rFonts w:ascii="Arial" w:hAnsi="Arial" w:cs="Arial"/>
          <w:sz w:val="20"/>
          <w:szCs w:val="20"/>
        </w:rPr>
        <w:t xml:space="preserve">. </w:t>
      </w:r>
    </w:p>
    <w:p w14:paraId="427F390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При создании верстки использовать технологию БЭМ.</w:t>
      </w:r>
    </w:p>
    <w:p w14:paraId="25BBB289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BD085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Не забываем подключить шрифты.</w:t>
      </w:r>
    </w:p>
    <w:p w14:paraId="6AF4B70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1EA32B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!!! Каждую новую секцию верстаем во внешнем файле стилей + в новой ветке.</w:t>
      </w:r>
    </w:p>
    <w:p w14:paraId="37668CC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Ширина </w:t>
      </w:r>
      <w:proofErr w:type="spellStart"/>
      <w:r w:rsidRPr="00CF6E66">
        <w:rPr>
          <w:rFonts w:ascii="Arial" w:hAnsi="Arial" w:cs="Arial"/>
          <w:sz w:val="20"/>
          <w:szCs w:val="20"/>
        </w:rPr>
        <w:t>ограничевающего</w:t>
      </w:r>
      <w:proofErr w:type="spellEnd"/>
      <w:r w:rsidRPr="00CF6E66">
        <w:rPr>
          <w:rFonts w:ascii="Arial" w:hAnsi="Arial" w:cs="Arial"/>
          <w:sz w:val="20"/>
          <w:szCs w:val="20"/>
        </w:rPr>
        <w:t xml:space="preserve"> контейнера - 1170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743468B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Поля - 15</w:t>
      </w: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px</w:t>
      </w:r>
      <w:proofErr w:type="spellEnd"/>
      <w:r w:rsidRPr="00CF6E66">
        <w:rPr>
          <w:rFonts w:ascii="Arial" w:hAnsi="Arial" w:cs="Arial"/>
          <w:sz w:val="20"/>
          <w:szCs w:val="20"/>
        </w:rPr>
        <w:t>.</w:t>
      </w:r>
    </w:p>
    <w:p w14:paraId="19A12E70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7F33F6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2.</w:t>
      </w:r>
    </w:p>
    <w:p w14:paraId="45F943D3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 xml:space="preserve">Пройти игру-тренажер </w:t>
      </w:r>
      <w:r w:rsidRPr="00CF6E66">
        <w:rPr>
          <w:rFonts w:ascii="Arial" w:hAnsi="Arial" w:cs="Arial"/>
          <w:sz w:val="20"/>
          <w:szCs w:val="20"/>
          <w:lang w:val="en-US"/>
        </w:rPr>
        <w:t>Flexbox</w:t>
      </w:r>
      <w:r w:rsidRPr="00CF6E66">
        <w:rPr>
          <w:rFonts w:ascii="Arial" w:hAnsi="Arial" w:cs="Arial"/>
          <w:sz w:val="20"/>
          <w:szCs w:val="20"/>
        </w:rPr>
        <w:t xml:space="preserve"> </w:t>
      </w:r>
      <w:r w:rsidRPr="00CF6E66">
        <w:rPr>
          <w:rFonts w:ascii="Arial" w:hAnsi="Arial" w:cs="Arial"/>
          <w:sz w:val="20"/>
          <w:szCs w:val="20"/>
          <w:lang w:val="en-US"/>
        </w:rPr>
        <w:t>Froggy</w:t>
      </w:r>
    </w:p>
    <w:p w14:paraId="06ABDF3B" w14:textId="432FA37C" w:rsidR="00CF6E66" w:rsidRPr="00CF6E66" w:rsidRDefault="00F30DA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0" w:anchor="ru" w:history="1"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flexboxfroggy</w:t>
        </w:r>
        <w:proofErr w:type="spellEnd"/>
        <w:r w:rsidR="00567166" w:rsidRPr="00796714">
          <w:rPr>
            <w:rStyle w:val="ac"/>
            <w:rFonts w:ascii="Arial" w:hAnsi="Arial" w:cs="Arial"/>
            <w:sz w:val="20"/>
            <w:szCs w:val="20"/>
          </w:rPr>
          <w:t>.</w:t>
        </w:r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com</w:t>
        </w:r>
        <w:r w:rsidR="00567166" w:rsidRPr="00796714">
          <w:rPr>
            <w:rStyle w:val="ac"/>
            <w:rFonts w:ascii="Arial" w:hAnsi="Arial" w:cs="Arial"/>
            <w:sz w:val="20"/>
            <w:szCs w:val="20"/>
          </w:rPr>
          <w:t>/#</w:t>
        </w:r>
        <w:proofErr w:type="spellStart"/>
        <w:r w:rsidR="00567166" w:rsidRPr="00796714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 w:rsidR="00567166" w:rsidRPr="005573B2">
        <w:rPr>
          <w:rFonts w:ascii="Arial" w:hAnsi="Arial" w:cs="Arial"/>
          <w:sz w:val="20"/>
          <w:szCs w:val="20"/>
        </w:rPr>
        <w:t xml:space="preserve"> </w:t>
      </w:r>
    </w:p>
    <w:p w14:paraId="0A9F8B4A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5AF59D8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Задание 3.</w:t>
      </w:r>
    </w:p>
    <w:p w14:paraId="531683A4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6E66">
        <w:rPr>
          <w:rFonts w:ascii="Arial" w:hAnsi="Arial" w:cs="Arial"/>
          <w:sz w:val="20"/>
          <w:szCs w:val="20"/>
        </w:rPr>
        <w:t>Запушить готовую работу на сервер. В процессе выполнения верстки пользоваться коммитами отображающими суть значимого изменения.</w:t>
      </w:r>
    </w:p>
    <w:p w14:paraId="21C5120E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0527702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CF6E66">
        <w:rPr>
          <w:rFonts w:ascii="Arial" w:hAnsi="Arial" w:cs="Arial"/>
          <w:sz w:val="20"/>
          <w:szCs w:val="20"/>
          <w:lang w:val="en-US"/>
        </w:rPr>
        <w:t>Задание</w:t>
      </w:r>
      <w:proofErr w:type="spellEnd"/>
      <w:r w:rsidRPr="00CF6E66">
        <w:rPr>
          <w:rFonts w:ascii="Arial" w:hAnsi="Arial" w:cs="Arial"/>
          <w:sz w:val="20"/>
          <w:szCs w:val="20"/>
          <w:lang w:val="en-US"/>
        </w:rPr>
        <w:t xml:space="preserve"> 4.</w:t>
      </w:r>
    </w:p>
    <w:p w14:paraId="16AC4BFD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flex-grow: 1; */</w:t>
      </w:r>
    </w:p>
    <w:p w14:paraId="6AEBEE97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flex-shrink: 0; */</w:t>
      </w:r>
    </w:p>
    <w:p w14:paraId="782D1435" w14:textId="77777777" w:rsidR="00CF6E66" w:rsidRPr="00CF6E66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flex-basis: 300px; */</w:t>
      </w:r>
    </w:p>
    <w:p w14:paraId="05D88459" w14:textId="746D311C" w:rsidR="00523916" w:rsidRPr="006D464D" w:rsidRDefault="00CF6E66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CF6E66">
        <w:rPr>
          <w:rFonts w:ascii="Arial" w:hAnsi="Arial" w:cs="Arial"/>
          <w:sz w:val="20"/>
          <w:szCs w:val="20"/>
          <w:lang w:val="en-US"/>
        </w:rPr>
        <w:t xml:space="preserve">  /* flex: 1 0 300px; */</w:t>
      </w:r>
    </w:p>
    <w:p w14:paraId="090BA646" w14:textId="1C805108" w:rsidR="006D464D" w:rsidRPr="0027097D" w:rsidRDefault="006D464D" w:rsidP="006D464D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-5</w:t>
      </w:r>
    </w:p>
    <w:p w14:paraId="5E364D6C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Перед выполнением задания делаем разбивку секции на блоки и элементы для понимания пути решения задачи. Смотрим видео, читаем конспект, изучаем практический материал урока.</w:t>
      </w:r>
    </w:p>
    <w:p w14:paraId="6445128E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E5C81F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Ссылка на сокращения в </w:t>
      </w:r>
      <w:r w:rsidRPr="0027097D">
        <w:rPr>
          <w:rFonts w:ascii="Arial" w:hAnsi="Arial" w:cs="Arial"/>
          <w:sz w:val="20"/>
          <w:szCs w:val="20"/>
          <w:lang w:val="en-US"/>
        </w:rPr>
        <w:t>Emmet</w:t>
      </w:r>
      <w:r w:rsidRPr="0027097D">
        <w:rPr>
          <w:rFonts w:ascii="Arial" w:hAnsi="Arial" w:cs="Arial"/>
          <w:sz w:val="20"/>
          <w:szCs w:val="20"/>
        </w:rPr>
        <w:t>:</w:t>
      </w:r>
    </w:p>
    <w:p w14:paraId="323B34BD" w14:textId="615B0051" w:rsidR="0027097D" w:rsidRPr="00F371C9" w:rsidRDefault="00F30DA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1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docs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emmet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io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abbreviations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syntax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24630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99BA64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Теория:</w:t>
      </w:r>
    </w:p>
    <w:p w14:paraId="5290540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Псевдоклассы</w:t>
      </w:r>
      <w:proofErr w:type="spellEnd"/>
    </w:p>
    <w:p w14:paraId="05F3CE16" w14:textId="4DBE5AF9" w:rsidR="0027097D" w:rsidRPr="00F371C9" w:rsidRDefault="00F30DA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2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webref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type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pseudoclass</w:t>
        </w:r>
        <w:proofErr w:type="spellEnd"/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7535D10B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195E6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27097D">
        <w:rPr>
          <w:rFonts w:ascii="Arial" w:hAnsi="Arial" w:cs="Arial"/>
          <w:sz w:val="20"/>
          <w:szCs w:val="20"/>
        </w:rPr>
        <w:t>Псевдоэлементы</w:t>
      </w:r>
      <w:proofErr w:type="spellEnd"/>
    </w:p>
    <w:p w14:paraId="4E00589E" w14:textId="2808A65E" w:rsidR="0027097D" w:rsidRPr="00F371C9" w:rsidRDefault="00F30DA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3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webref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type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pseudoelement</w:t>
        </w:r>
        <w:proofErr w:type="spellEnd"/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7E548AD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5FA4CA" w14:textId="77777777" w:rsidR="0027097D" w:rsidRPr="00086A7F" w:rsidRDefault="0027097D" w:rsidP="00567166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86A7F">
        <w:rPr>
          <w:rFonts w:ascii="Arial" w:hAnsi="Arial" w:cs="Arial"/>
          <w:b/>
          <w:bCs/>
          <w:sz w:val="20"/>
          <w:szCs w:val="20"/>
        </w:rPr>
        <w:t>Позиционирование</w:t>
      </w:r>
    </w:p>
    <w:p w14:paraId="4C4199E5" w14:textId="1430C249" w:rsidR="0027097D" w:rsidRPr="005573B2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01:34</w:t>
      </w:r>
      <w:r w:rsidRPr="005573B2">
        <w:rPr>
          <w:rFonts w:ascii="Arial" w:hAnsi="Arial" w:cs="Arial"/>
          <w:sz w:val="20"/>
          <w:szCs w:val="20"/>
        </w:rPr>
        <w:t>:00</w:t>
      </w:r>
    </w:p>
    <w:p w14:paraId="0DE7C104" w14:textId="7A8FB39E" w:rsidR="005573B2" w:rsidRPr="00086A7F" w:rsidRDefault="005573B2" w:rsidP="005573B2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Маска</w:t>
      </w:r>
    </w:p>
    <w:p w14:paraId="0EE47B51" w14:textId="465A4014" w:rsidR="005573B2" w:rsidRPr="005573B2" w:rsidRDefault="005573B2" w:rsidP="005573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2</w:t>
      </w:r>
      <w:r w:rsidRPr="0027097D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17</w:t>
      </w:r>
      <w:r w:rsidRPr="005573B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25</w:t>
      </w:r>
    </w:p>
    <w:p w14:paraId="5D54F7CC" w14:textId="31138C1F" w:rsidR="00601FD3" w:rsidRPr="00086A7F" w:rsidRDefault="000A67C3" w:rsidP="00601FD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Tab</w:t>
      </w:r>
      <w:r w:rsidRPr="00891F5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Activ</w:t>
      </w:r>
      <w:proofErr w:type="spellEnd"/>
    </w:p>
    <w:p w14:paraId="1FB32BF9" w14:textId="733D51F0" w:rsidR="00601FD3" w:rsidRPr="00891F59" w:rsidRDefault="00601FD3" w:rsidP="00601FD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0</w:t>
      </w:r>
      <w:r w:rsidR="000A67C3" w:rsidRPr="00891F59">
        <w:rPr>
          <w:rFonts w:ascii="Arial" w:hAnsi="Arial" w:cs="Arial"/>
          <w:sz w:val="20"/>
          <w:szCs w:val="20"/>
        </w:rPr>
        <w:t>0</w:t>
      </w:r>
      <w:r w:rsidRPr="0027097D">
        <w:rPr>
          <w:rFonts w:ascii="Arial" w:hAnsi="Arial" w:cs="Arial"/>
          <w:sz w:val="20"/>
          <w:szCs w:val="20"/>
        </w:rPr>
        <w:t>:</w:t>
      </w:r>
      <w:r w:rsidR="000A67C3" w:rsidRPr="00891F59">
        <w:rPr>
          <w:rFonts w:ascii="Arial" w:hAnsi="Arial" w:cs="Arial"/>
          <w:sz w:val="20"/>
          <w:szCs w:val="20"/>
        </w:rPr>
        <w:t>22</w:t>
      </w:r>
      <w:r w:rsidRPr="005573B2">
        <w:rPr>
          <w:rFonts w:ascii="Arial" w:hAnsi="Arial" w:cs="Arial"/>
          <w:sz w:val="20"/>
          <w:szCs w:val="20"/>
        </w:rPr>
        <w:t>:</w:t>
      </w:r>
      <w:r w:rsidR="000A67C3" w:rsidRPr="00891F59">
        <w:rPr>
          <w:rFonts w:ascii="Arial" w:hAnsi="Arial" w:cs="Arial"/>
          <w:sz w:val="20"/>
          <w:szCs w:val="20"/>
        </w:rPr>
        <w:t>0</w:t>
      </w:r>
      <w:r w:rsidR="00986E3E" w:rsidRPr="00891F59">
        <w:rPr>
          <w:rFonts w:ascii="Arial" w:hAnsi="Arial" w:cs="Arial"/>
          <w:sz w:val="20"/>
          <w:szCs w:val="20"/>
        </w:rPr>
        <w:t>0</w:t>
      </w:r>
    </w:p>
    <w:p w14:paraId="0BB9CF18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4A8A95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Создание геометрических фигур</w:t>
      </w:r>
    </w:p>
    <w:p w14:paraId="30B35F2E" w14:textId="3786513C" w:rsidR="0027097D" w:rsidRPr="00F371C9" w:rsidRDefault="00F30DA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4" w:history="1"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techrocks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.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ru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/2020/02/15/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how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to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draw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shapes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using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pure</w:t>
        </w:r>
        <w:r w:rsidR="00F371C9" w:rsidRPr="00FF09AA">
          <w:rPr>
            <w:rStyle w:val="ac"/>
            <w:rFonts w:ascii="Arial" w:hAnsi="Arial" w:cs="Arial"/>
            <w:sz w:val="20"/>
            <w:szCs w:val="20"/>
          </w:rPr>
          <w:t>-</w:t>
        </w:r>
        <w:proofErr w:type="spellStart"/>
        <w:r w:rsidR="00F371C9" w:rsidRPr="00FF09AA">
          <w:rPr>
            <w:rStyle w:val="ac"/>
            <w:rFonts w:ascii="Arial" w:hAnsi="Arial" w:cs="Arial"/>
            <w:sz w:val="20"/>
            <w:szCs w:val="20"/>
            <w:lang w:val="en-US"/>
          </w:rPr>
          <w:t>css</w:t>
        </w:r>
        <w:proofErr w:type="spellEnd"/>
        <w:r w:rsidR="00F371C9" w:rsidRPr="00FF09AA">
          <w:rPr>
            <w:rStyle w:val="ac"/>
            <w:rFonts w:ascii="Arial" w:hAnsi="Arial" w:cs="Arial"/>
            <w:sz w:val="20"/>
            <w:szCs w:val="20"/>
          </w:rPr>
          <w:t>/</w:t>
        </w:r>
      </w:hyperlink>
      <w:r w:rsidR="00F371C9" w:rsidRPr="00F371C9">
        <w:rPr>
          <w:rFonts w:ascii="Arial" w:hAnsi="Arial" w:cs="Arial"/>
          <w:sz w:val="20"/>
          <w:szCs w:val="20"/>
        </w:rPr>
        <w:t xml:space="preserve"> </w:t>
      </w:r>
    </w:p>
    <w:p w14:paraId="6C5734A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8C2623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>Задание 1.</w:t>
      </w:r>
    </w:p>
    <w:p w14:paraId="639FF889" w14:textId="77777777" w:rsidR="0027097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r w:rsidRPr="0027097D">
        <w:rPr>
          <w:rFonts w:ascii="Arial" w:hAnsi="Arial" w:cs="Arial"/>
          <w:sz w:val="20"/>
          <w:szCs w:val="20"/>
          <w:lang w:val="en-US"/>
        </w:rPr>
        <w:t>customers</w:t>
      </w:r>
      <w:r w:rsidRPr="0027097D">
        <w:rPr>
          <w:rFonts w:ascii="Arial" w:hAnsi="Arial" w:cs="Arial"/>
          <w:sz w:val="20"/>
          <w:szCs w:val="20"/>
        </w:rPr>
        <w:t xml:space="preserve">. </w:t>
      </w:r>
    </w:p>
    <w:p w14:paraId="1EF66FFF" w14:textId="0B0E8839" w:rsidR="006D464D" w:rsidRPr="0027097D" w:rsidRDefault="0027097D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7097D">
        <w:rPr>
          <w:rFonts w:ascii="Arial" w:hAnsi="Arial" w:cs="Arial"/>
          <w:sz w:val="20"/>
          <w:szCs w:val="20"/>
        </w:rPr>
        <w:t xml:space="preserve">Верстка секции </w:t>
      </w:r>
      <w:proofErr w:type="spellStart"/>
      <w:r w:rsidRPr="0027097D">
        <w:rPr>
          <w:rFonts w:ascii="Arial" w:hAnsi="Arial" w:cs="Arial"/>
          <w:sz w:val="20"/>
          <w:szCs w:val="20"/>
          <w:lang w:val="en-US"/>
        </w:rPr>
        <w:t>axure</w:t>
      </w:r>
      <w:proofErr w:type="spellEnd"/>
      <w:r w:rsidRPr="0027097D">
        <w:rPr>
          <w:rFonts w:ascii="Arial" w:hAnsi="Arial" w:cs="Arial"/>
          <w:sz w:val="20"/>
          <w:szCs w:val="20"/>
        </w:rPr>
        <w:t>.</w:t>
      </w:r>
    </w:p>
    <w:p w14:paraId="67A40B5F" w14:textId="2F96F6A3" w:rsidR="004A661E" w:rsidRPr="004A661E" w:rsidRDefault="004A661E" w:rsidP="004A661E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27097D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4A661E">
        <w:rPr>
          <w:rFonts w:asciiTheme="minorHAnsi" w:hAnsiTheme="minorHAnsi" w:cstheme="minorHAnsi"/>
          <w:b/>
          <w:bCs/>
          <w:sz w:val="28"/>
          <w:szCs w:val="28"/>
        </w:rPr>
        <w:t>6</w:t>
      </w:r>
    </w:p>
    <w:p w14:paraId="08668A8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Самостоятельная работа по теме "Семантический HTML5"</w:t>
      </w:r>
    </w:p>
    <w:p w14:paraId="60DDAB5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материал:</w:t>
      </w:r>
    </w:p>
    <w:p w14:paraId="330244CD" w14:textId="4176C698" w:rsidR="004A661E" w:rsidRPr="00567166" w:rsidRDefault="00F30DA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5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14CD6520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Тема урока:</w:t>
      </w:r>
    </w:p>
    <w:p w14:paraId="26AD4B9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1. Медиа файлы</w:t>
      </w:r>
    </w:p>
    <w:p w14:paraId="613A17A7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2. Работа с тенью.</w:t>
      </w:r>
    </w:p>
    <w:p w14:paraId="0CAA512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4A661E">
        <w:rPr>
          <w:rFonts w:ascii="Arial" w:hAnsi="Arial" w:cs="Arial"/>
          <w:sz w:val="20"/>
          <w:szCs w:val="20"/>
        </w:rPr>
        <w:t>Иконочные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грифты</w:t>
      </w:r>
      <w:proofErr w:type="spellEnd"/>
      <w:r w:rsidRPr="004A661E">
        <w:rPr>
          <w:rFonts w:ascii="Arial" w:hAnsi="Arial" w:cs="Arial"/>
          <w:sz w:val="20"/>
          <w:szCs w:val="20"/>
        </w:rPr>
        <w:t>.</w:t>
      </w:r>
    </w:p>
    <w:p w14:paraId="7CF8768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4. SVG</w:t>
      </w:r>
    </w:p>
    <w:p w14:paraId="62E7CA5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5. Трансформирование элементов.</w:t>
      </w:r>
    </w:p>
    <w:p w14:paraId="068316EA" w14:textId="52191336" w:rsid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6. Динамика на странице.</w:t>
      </w:r>
    </w:p>
    <w:p w14:paraId="2702E040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8DCFFE8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1.</w:t>
      </w:r>
    </w:p>
    <w:p w14:paraId="21521B3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header</w:t>
      </w:r>
      <w:proofErr w:type="spellEnd"/>
    </w:p>
    <w:p w14:paraId="73714489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2.</w:t>
      </w:r>
    </w:p>
    <w:p w14:paraId="5B5F329B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</w:t>
      </w:r>
      <w:proofErr w:type="spellStart"/>
      <w:r w:rsidRPr="004A661E">
        <w:rPr>
          <w:rFonts w:ascii="Arial" w:hAnsi="Arial" w:cs="Arial"/>
          <w:sz w:val="20"/>
          <w:szCs w:val="20"/>
        </w:rPr>
        <w:t>cекции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661E">
        <w:rPr>
          <w:rFonts w:ascii="Arial" w:hAnsi="Arial" w:cs="Arial"/>
          <w:sz w:val="20"/>
          <w:szCs w:val="20"/>
        </w:rPr>
        <w:t>social</w:t>
      </w:r>
      <w:proofErr w:type="spellEnd"/>
      <w:r w:rsidRPr="004A661E">
        <w:rPr>
          <w:rFonts w:ascii="Arial" w:hAnsi="Arial" w:cs="Arial"/>
          <w:sz w:val="20"/>
          <w:szCs w:val="20"/>
        </w:rPr>
        <w:t xml:space="preserve"> </w:t>
      </w:r>
    </w:p>
    <w:p w14:paraId="264C83C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Задание 3.</w:t>
      </w:r>
    </w:p>
    <w:p w14:paraId="60689A0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 xml:space="preserve">Верстка блока </w:t>
      </w:r>
      <w:proofErr w:type="spellStart"/>
      <w:r w:rsidRPr="004A661E">
        <w:rPr>
          <w:rFonts w:ascii="Arial" w:hAnsi="Arial" w:cs="Arial"/>
          <w:sz w:val="20"/>
          <w:szCs w:val="20"/>
        </w:rPr>
        <w:t>footer</w:t>
      </w:r>
      <w:proofErr w:type="spellEnd"/>
    </w:p>
    <w:p w14:paraId="70AF2DBC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B7A867A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Все иконки берем с сервиса:</w:t>
      </w:r>
    </w:p>
    <w:p w14:paraId="7685AF7D" w14:textId="193EBFA7" w:rsidR="004A661E" w:rsidRPr="00567166" w:rsidRDefault="00F30DA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6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https://fontawesome.com/icons?d=gallery&amp;q=hacebook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01AA3EF5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3DE9E2" w14:textId="77777777" w:rsidR="004A661E" w:rsidRPr="004A661E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A661E">
        <w:rPr>
          <w:rFonts w:ascii="Arial" w:hAnsi="Arial" w:cs="Arial"/>
          <w:sz w:val="20"/>
          <w:szCs w:val="20"/>
        </w:rPr>
        <w:t>Ссылка на CDN:</w:t>
      </w:r>
    </w:p>
    <w:p w14:paraId="11427BBE" w14:textId="352CDA8E" w:rsidR="004A661E" w:rsidRPr="00567166" w:rsidRDefault="00F30DA5" w:rsidP="00567166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7" w:history="1">
        <w:r w:rsidR="00567166" w:rsidRPr="00796714">
          <w:rPr>
            <w:rStyle w:val="ac"/>
            <w:rFonts w:ascii="Arial" w:hAnsi="Arial" w:cs="Arial"/>
            <w:sz w:val="20"/>
            <w:szCs w:val="20"/>
          </w:rPr>
          <w:t>https://cdnjs.com/libraries/font-awesome</w:t>
        </w:r>
      </w:hyperlink>
      <w:r w:rsidR="00567166" w:rsidRPr="00567166">
        <w:rPr>
          <w:rFonts w:ascii="Arial" w:hAnsi="Arial" w:cs="Arial"/>
          <w:sz w:val="20"/>
          <w:szCs w:val="20"/>
        </w:rPr>
        <w:t xml:space="preserve"> </w:t>
      </w:r>
    </w:p>
    <w:p w14:paraId="2CE5EF32" w14:textId="77777777" w:rsidR="004A661E" w:rsidRPr="0027097D" w:rsidRDefault="004A661E" w:rsidP="0056716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F22F73" w14:textId="7846E9FA" w:rsidR="004A661E" w:rsidRPr="004A661E" w:rsidRDefault="00F30DA5" w:rsidP="0056716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hyperlink r:id="rId38" w:history="1">
        <w:r w:rsidR="004A661E" w:rsidRPr="004A661E">
          <w:rPr>
            <w:rStyle w:val="ac"/>
            <w:rFonts w:ascii="Arial" w:hAnsi="Arial" w:cs="Arial"/>
            <w:sz w:val="20"/>
            <w:szCs w:val="20"/>
            <w:lang w:val="en-US"/>
          </w:rPr>
          <w:t>https://youtu.be/fmV2-1o87Wk</w:t>
        </w:r>
      </w:hyperlink>
      <w:r w:rsidR="004A661E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506CA23" w14:textId="532C4C20" w:rsidR="00891F59" w:rsidRPr="00891F59" w:rsidRDefault="00891F59" w:rsidP="00891F59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Lesson</w:t>
      </w:r>
      <w:r w:rsidRPr="00891F59">
        <w:rPr>
          <w:rFonts w:asciiTheme="minorHAnsi" w:hAnsiTheme="minorHAnsi" w:cstheme="minorHAnsi"/>
          <w:b/>
          <w:bCs/>
          <w:sz w:val="28"/>
          <w:szCs w:val="28"/>
        </w:rPr>
        <w:t>-7</w:t>
      </w:r>
    </w:p>
    <w:p w14:paraId="2B719B11" w14:textId="5526DD45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Ссылка на статью по форме</w:t>
      </w:r>
    </w:p>
    <w:p w14:paraId="60856546" w14:textId="565C70D7" w:rsid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39" w:history="1">
        <w:r w:rsidRPr="004E35B2">
          <w:rPr>
            <w:rStyle w:val="ac"/>
            <w:rFonts w:ascii="Arial" w:hAnsi="Arial" w:cs="Arial"/>
            <w:sz w:val="20"/>
            <w:szCs w:val="20"/>
            <w:lang w:val="en-US"/>
          </w:rPr>
          <w:t>https</w:t>
        </w:r>
        <w:r w:rsidRPr="004E35B2">
          <w:rPr>
            <w:rStyle w:val="ac"/>
            <w:rFonts w:ascii="Arial" w:hAnsi="Arial" w:cs="Arial"/>
            <w:sz w:val="20"/>
            <w:szCs w:val="20"/>
          </w:rPr>
          <w:t>://</w:t>
        </w:r>
        <w:proofErr w:type="spellStart"/>
        <w:r w:rsidRPr="004E35B2">
          <w:rPr>
            <w:rStyle w:val="ac"/>
            <w:rFonts w:ascii="Arial" w:hAnsi="Arial" w:cs="Arial"/>
            <w:sz w:val="20"/>
            <w:szCs w:val="20"/>
            <w:lang w:val="en-US"/>
          </w:rPr>
          <w:t>proglib</w:t>
        </w:r>
        <w:proofErr w:type="spellEnd"/>
        <w:r w:rsidRPr="004E35B2">
          <w:rPr>
            <w:rStyle w:val="ac"/>
            <w:rFonts w:ascii="Arial" w:hAnsi="Arial" w:cs="Arial"/>
            <w:sz w:val="20"/>
            <w:szCs w:val="20"/>
          </w:rPr>
          <w:t>.</w:t>
        </w:r>
        <w:r w:rsidRPr="004E35B2">
          <w:rPr>
            <w:rStyle w:val="ac"/>
            <w:rFonts w:ascii="Arial" w:hAnsi="Arial" w:cs="Arial"/>
            <w:sz w:val="20"/>
            <w:szCs w:val="20"/>
            <w:lang w:val="en-US"/>
          </w:rPr>
          <w:t>io</w:t>
        </w:r>
        <w:r w:rsidRPr="004E35B2">
          <w:rPr>
            <w:rStyle w:val="ac"/>
            <w:rFonts w:ascii="Arial" w:hAnsi="Arial" w:cs="Arial"/>
            <w:sz w:val="20"/>
            <w:szCs w:val="20"/>
          </w:rPr>
          <w:t>/</w:t>
        </w:r>
        <w:r w:rsidRPr="004E35B2">
          <w:rPr>
            <w:rStyle w:val="ac"/>
            <w:rFonts w:ascii="Arial" w:hAnsi="Arial" w:cs="Arial"/>
            <w:sz w:val="20"/>
            <w:szCs w:val="20"/>
            <w:lang w:val="en-US"/>
          </w:rPr>
          <w:t>p</w:t>
        </w:r>
        <w:r w:rsidRPr="004E35B2">
          <w:rPr>
            <w:rStyle w:val="ac"/>
            <w:rFonts w:ascii="Arial" w:hAnsi="Arial" w:cs="Arial"/>
            <w:sz w:val="20"/>
            <w:szCs w:val="20"/>
          </w:rPr>
          <w:t>/</w:t>
        </w:r>
        <w:r w:rsidRPr="004E35B2">
          <w:rPr>
            <w:rStyle w:val="ac"/>
            <w:rFonts w:ascii="Arial" w:hAnsi="Arial" w:cs="Arial"/>
            <w:sz w:val="20"/>
            <w:szCs w:val="20"/>
            <w:lang w:val="en-US"/>
          </w:rPr>
          <w:t>study</w:t>
        </w:r>
        <w:r w:rsidRPr="004E35B2">
          <w:rPr>
            <w:rStyle w:val="ac"/>
            <w:rFonts w:ascii="Arial" w:hAnsi="Arial" w:cs="Arial"/>
            <w:sz w:val="20"/>
            <w:szCs w:val="20"/>
          </w:rPr>
          <w:t>_</w:t>
        </w:r>
        <w:r w:rsidRPr="004E35B2">
          <w:rPr>
            <w:rStyle w:val="ac"/>
            <w:rFonts w:ascii="Arial" w:hAnsi="Arial" w:cs="Arial"/>
            <w:sz w:val="20"/>
            <w:szCs w:val="20"/>
            <w:lang w:val="en-US"/>
          </w:rPr>
          <w:t>html</w:t>
        </w:r>
        <w:r w:rsidRPr="004E35B2">
          <w:rPr>
            <w:rStyle w:val="ac"/>
            <w:rFonts w:ascii="Arial" w:hAnsi="Arial" w:cs="Arial"/>
            <w:sz w:val="20"/>
            <w:szCs w:val="20"/>
          </w:rPr>
          <w:t>_</w:t>
        </w:r>
        <w:r w:rsidRPr="004E35B2">
          <w:rPr>
            <w:rStyle w:val="ac"/>
            <w:rFonts w:ascii="Arial" w:hAnsi="Arial" w:cs="Arial"/>
            <w:sz w:val="20"/>
            <w:szCs w:val="20"/>
            <w:lang w:val="en-US"/>
          </w:rPr>
          <w:t>forms</w:t>
        </w:r>
      </w:hyperlink>
      <w:r w:rsidRPr="00891F59">
        <w:rPr>
          <w:rFonts w:ascii="Arial" w:hAnsi="Arial" w:cs="Arial"/>
          <w:sz w:val="20"/>
          <w:szCs w:val="20"/>
        </w:rPr>
        <w:t xml:space="preserve"> </w:t>
      </w:r>
    </w:p>
    <w:p w14:paraId="3361C7DE" w14:textId="493D5F5F" w:rsid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AD7C5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*** Form - атрибуты ***</w:t>
      </w:r>
    </w:p>
    <w:p w14:paraId="2387907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22BCDE1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action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действие, которое будет происходить с формой после отправки</w:t>
      </w:r>
    </w:p>
    <w:p w14:paraId="42A03A0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name</w:t>
      </w:r>
      <w:proofErr w:type="spellEnd"/>
    </w:p>
    <w:p w14:paraId="17DEB7B9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method</w:t>
      </w:r>
      <w:proofErr w:type="spellEnd"/>
    </w:p>
    <w:p w14:paraId="563AE8E1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04F42E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184687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*** Form - </w:t>
      </w:r>
      <w:proofErr w:type="spellStart"/>
      <w:r w:rsidRPr="00891F59">
        <w:rPr>
          <w:rFonts w:ascii="Arial" w:hAnsi="Arial" w:cs="Arial"/>
          <w:sz w:val="20"/>
          <w:szCs w:val="20"/>
        </w:rPr>
        <w:t>label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атрибуты ***</w:t>
      </w:r>
    </w:p>
    <w:p w14:paraId="68567D4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59105379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for</w:t>
      </w:r>
      <w:proofErr w:type="spellEnd"/>
    </w:p>
    <w:p w14:paraId="625F248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08DACE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*** Form - </w:t>
      </w:r>
      <w:proofErr w:type="spellStart"/>
      <w:r w:rsidRPr="00891F59">
        <w:rPr>
          <w:rFonts w:ascii="Arial" w:hAnsi="Arial" w:cs="Arial"/>
          <w:sz w:val="20"/>
          <w:szCs w:val="20"/>
        </w:rPr>
        <w:t>input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атрибуты ***</w:t>
      </w:r>
    </w:p>
    <w:p w14:paraId="29BEFE8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1F377E4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lastRenderedPageBreak/>
        <w:t>checked</w:t>
      </w:r>
      <w:proofErr w:type="spellEnd"/>
    </w:p>
    <w:p w14:paraId="2EF324BC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disabled</w:t>
      </w:r>
      <w:proofErr w:type="spellEnd"/>
    </w:p>
    <w:p w14:paraId="40D4FEB6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name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</w:t>
      </w:r>
    </w:p>
    <w:p w14:paraId="463C71B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placeholder</w:t>
      </w:r>
      <w:proofErr w:type="spellEnd"/>
    </w:p>
    <w:p w14:paraId="17E3856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required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обязательный к заполнению</w:t>
      </w:r>
    </w:p>
    <w:p w14:paraId="0E806C1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value</w:t>
      </w:r>
      <w:proofErr w:type="spellEnd"/>
    </w:p>
    <w:p w14:paraId="6FBED13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maxlength</w:t>
      </w:r>
      <w:proofErr w:type="spellEnd"/>
    </w:p>
    <w:p w14:paraId="066D33A7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minlength</w:t>
      </w:r>
      <w:proofErr w:type="spellEnd"/>
    </w:p>
    <w:p w14:paraId="26634D22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Form</w:t>
      </w:r>
    </w:p>
    <w:p w14:paraId="4A92E56C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type</w:t>
      </w:r>
      <w:proofErr w:type="spellEnd"/>
    </w:p>
    <w:p w14:paraId="0078326F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E3389C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*** Form - </w:t>
      </w:r>
      <w:proofErr w:type="spellStart"/>
      <w:r w:rsidRPr="00891F59">
        <w:rPr>
          <w:rFonts w:ascii="Arial" w:hAnsi="Arial" w:cs="Arial"/>
          <w:sz w:val="20"/>
          <w:szCs w:val="20"/>
        </w:rPr>
        <w:t>type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значения ***</w:t>
      </w:r>
    </w:p>
    <w:p w14:paraId="3A38FBF2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37264CCB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text</w:t>
      </w:r>
      <w:proofErr w:type="spellEnd"/>
    </w:p>
    <w:p w14:paraId="535CC9AF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checkbox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891F59">
        <w:rPr>
          <w:rFonts w:ascii="Arial" w:hAnsi="Arial" w:cs="Arial"/>
          <w:sz w:val="20"/>
          <w:szCs w:val="20"/>
        </w:rPr>
        <w:t>name</w:t>
      </w:r>
      <w:proofErr w:type="spellEnd"/>
    </w:p>
    <w:p w14:paraId="29B2126C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radio</w:t>
      </w:r>
      <w:proofErr w:type="spellEnd"/>
    </w:p>
    <w:p w14:paraId="2F797687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file</w:t>
      </w:r>
      <w:proofErr w:type="spellEnd"/>
    </w:p>
    <w:p w14:paraId="61C4E2D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password</w:t>
      </w:r>
      <w:proofErr w:type="spellEnd"/>
    </w:p>
    <w:p w14:paraId="593F757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email</w:t>
      </w:r>
      <w:proofErr w:type="spellEnd"/>
    </w:p>
    <w:p w14:paraId="728995B7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tel</w:t>
      </w:r>
      <w:proofErr w:type="spellEnd"/>
    </w:p>
    <w:p w14:paraId="23417EA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number</w:t>
      </w:r>
      <w:proofErr w:type="spellEnd"/>
    </w:p>
    <w:p w14:paraId="22A37E64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date</w:t>
      </w:r>
      <w:proofErr w:type="spellEnd"/>
    </w:p>
    <w:p w14:paraId="753499FE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time</w:t>
      </w:r>
      <w:proofErr w:type="spellEnd"/>
    </w:p>
    <w:p w14:paraId="7E04930A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color</w:t>
      </w:r>
      <w:proofErr w:type="spellEnd"/>
    </w:p>
    <w:p w14:paraId="1089EAE2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range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891F59">
        <w:rPr>
          <w:rFonts w:ascii="Arial" w:hAnsi="Arial" w:cs="Arial"/>
          <w:sz w:val="20"/>
          <w:szCs w:val="20"/>
        </w:rPr>
        <w:t>min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1F59">
        <w:rPr>
          <w:rFonts w:ascii="Arial" w:hAnsi="Arial" w:cs="Arial"/>
          <w:sz w:val="20"/>
          <w:szCs w:val="20"/>
        </w:rPr>
        <w:t>max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1F59">
        <w:rPr>
          <w:rFonts w:ascii="Arial" w:hAnsi="Arial" w:cs="Arial"/>
          <w:sz w:val="20"/>
          <w:szCs w:val="20"/>
        </w:rPr>
        <w:t>value</w:t>
      </w:r>
      <w:proofErr w:type="spellEnd"/>
      <w:r w:rsidRPr="00891F59">
        <w:rPr>
          <w:rFonts w:ascii="Arial" w:hAnsi="Arial" w:cs="Arial"/>
          <w:sz w:val="20"/>
          <w:szCs w:val="20"/>
        </w:rPr>
        <w:t>)</w:t>
      </w:r>
    </w:p>
    <w:p w14:paraId="1604AA82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0DFEDD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7429F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*** </w:t>
      </w:r>
      <w:proofErr w:type="spellStart"/>
      <w:r w:rsidRPr="00891F59">
        <w:rPr>
          <w:rFonts w:ascii="Arial" w:hAnsi="Arial" w:cs="Arial"/>
          <w:sz w:val="20"/>
          <w:szCs w:val="20"/>
        </w:rPr>
        <w:t>textarea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Атрибуты ***</w:t>
      </w:r>
    </w:p>
    <w:p w14:paraId="5BC39B89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7A32C56F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cols</w:t>
      </w:r>
      <w:proofErr w:type="spellEnd"/>
    </w:p>
    <w:p w14:paraId="08CD3E6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rows</w:t>
      </w:r>
      <w:proofErr w:type="spellEnd"/>
    </w:p>
    <w:p w14:paraId="44DF60F6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disabled</w:t>
      </w:r>
      <w:proofErr w:type="spellEnd"/>
    </w:p>
    <w:p w14:paraId="4897A704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form</w:t>
      </w:r>
      <w:proofErr w:type="spellEnd"/>
    </w:p>
    <w:p w14:paraId="7CEF22A2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maxlength</w:t>
      </w:r>
      <w:proofErr w:type="spellEnd"/>
    </w:p>
    <w:p w14:paraId="7D10AD6A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name</w:t>
      </w:r>
      <w:proofErr w:type="spellEnd"/>
    </w:p>
    <w:p w14:paraId="03D9B26C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placeholder</w:t>
      </w:r>
      <w:proofErr w:type="spellEnd"/>
    </w:p>
    <w:p w14:paraId="519E96E6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required</w:t>
      </w:r>
      <w:proofErr w:type="spellEnd"/>
    </w:p>
    <w:p w14:paraId="4C0FE23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C0C6BC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textarea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{</w:t>
      </w:r>
    </w:p>
    <w:p w14:paraId="1494D37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891F59">
        <w:rPr>
          <w:rFonts w:ascii="Arial" w:hAnsi="Arial" w:cs="Arial"/>
          <w:sz w:val="20"/>
          <w:szCs w:val="20"/>
        </w:rPr>
        <w:t>resize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91F59">
        <w:rPr>
          <w:rFonts w:ascii="Arial" w:hAnsi="Arial" w:cs="Arial"/>
          <w:sz w:val="20"/>
          <w:szCs w:val="20"/>
        </w:rPr>
        <w:t>none</w:t>
      </w:r>
      <w:proofErr w:type="spellEnd"/>
      <w:r w:rsidRPr="00891F59">
        <w:rPr>
          <w:rFonts w:ascii="Arial" w:hAnsi="Arial" w:cs="Arial"/>
          <w:sz w:val="20"/>
          <w:szCs w:val="20"/>
        </w:rPr>
        <w:t>;</w:t>
      </w:r>
    </w:p>
    <w:p w14:paraId="2C816CC6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}</w:t>
      </w:r>
    </w:p>
    <w:p w14:paraId="7C36BB06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1BFE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*** </w:t>
      </w:r>
      <w:proofErr w:type="spellStart"/>
      <w:r w:rsidRPr="00891F59">
        <w:rPr>
          <w:rFonts w:ascii="Arial" w:hAnsi="Arial" w:cs="Arial"/>
          <w:sz w:val="20"/>
          <w:szCs w:val="20"/>
        </w:rPr>
        <w:t>button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Атрибуты ***</w:t>
      </w:r>
    </w:p>
    <w:p w14:paraId="701AE76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532BBA3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form</w:t>
      </w:r>
      <w:proofErr w:type="spellEnd"/>
    </w:p>
    <w:p w14:paraId="4F930C7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disabled</w:t>
      </w:r>
      <w:proofErr w:type="spellEnd"/>
    </w:p>
    <w:p w14:paraId="57523E8B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name</w:t>
      </w:r>
      <w:proofErr w:type="spellEnd"/>
    </w:p>
    <w:p w14:paraId="09364A5E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CFB2E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*** значение </w:t>
      </w:r>
      <w:proofErr w:type="spellStart"/>
      <w:r w:rsidRPr="00891F59">
        <w:rPr>
          <w:rFonts w:ascii="Arial" w:hAnsi="Arial" w:cs="Arial"/>
          <w:sz w:val="20"/>
          <w:szCs w:val="20"/>
        </w:rPr>
        <w:t>button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1F59">
        <w:rPr>
          <w:rFonts w:ascii="Arial" w:hAnsi="Arial" w:cs="Arial"/>
          <w:sz w:val="20"/>
          <w:szCs w:val="20"/>
        </w:rPr>
        <w:t>type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***</w:t>
      </w:r>
    </w:p>
    <w:p w14:paraId="750EBE4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button</w:t>
      </w:r>
      <w:proofErr w:type="spellEnd"/>
    </w:p>
    <w:p w14:paraId="51A58CE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reset</w:t>
      </w:r>
      <w:proofErr w:type="spellEnd"/>
    </w:p>
    <w:p w14:paraId="571B107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submit</w:t>
      </w:r>
      <w:proofErr w:type="spellEnd"/>
    </w:p>
    <w:p w14:paraId="4453BF48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DE1861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!!!*** </w:t>
      </w:r>
      <w:proofErr w:type="spellStart"/>
      <w:r w:rsidRPr="00891F59">
        <w:rPr>
          <w:rFonts w:ascii="Arial" w:hAnsi="Arial" w:cs="Arial"/>
          <w:sz w:val="20"/>
          <w:szCs w:val="20"/>
        </w:rPr>
        <w:t>select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Атрибуты, используется с </w:t>
      </w:r>
      <w:proofErr w:type="spellStart"/>
      <w:r w:rsidRPr="00891F59">
        <w:rPr>
          <w:rFonts w:ascii="Arial" w:hAnsi="Arial" w:cs="Arial"/>
          <w:sz w:val="20"/>
          <w:szCs w:val="20"/>
        </w:rPr>
        <w:t>option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***</w:t>
      </w:r>
    </w:p>
    <w:p w14:paraId="725A184D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056344BA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disabled</w:t>
      </w:r>
      <w:proofErr w:type="spellEnd"/>
    </w:p>
    <w:p w14:paraId="4C5045B2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form</w:t>
      </w:r>
      <w:proofErr w:type="spellEnd"/>
    </w:p>
    <w:p w14:paraId="3E8EAB5C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multuple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\ </w:t>
      </w:r>
      <w:proofErr w:type="spellStart"/>
      <w:r w:rsidRPr="00891F59">
        <w:rPr>
          <w:rFonts w:ascii="Arial" w:hAnsi="Arial" w:cs="Arial"/>
          <w:sz w:val="20"/>
          <w:szCs w:val="20"/>
        </w:rPr>
        <w:t>size</w:t>
      </w:r>
      <w:proofErr w:type="spellEnd"/>
    </w:p>
    <w:p w14:paraId="0250BF4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name</w:t>
      </w:r>
      <w:proofErr w:type="spellEnd"/>
    </w:p>
    <w:p w14:paraId="6EC65B2F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required</w:t>
      </w:r>
      <w:proofErr w:type="spellEnd"/>
    </w:p>
    <w:p w14:paraId="4AA4FEDB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label</w:t>
      </w:r>
      <w:proofErr w:type="spellEnd"/>
    </w:p>
    <w:p w14:paraId="2E9CADF0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C98935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 xml:space="preserve">!!!*** </w:t>
      </w:r>
      <w:proofErr w:type="spellStart"/>
      <w:r w:rsidRPr="00891F59">
        <w:rPr>
          <w:rFonts w:ascii="Arial" w:hAnsi="Arial" w:cs="Arial"/>
          <w:sz w:val="20"/>
          <w:szCs w:val="20"/>
        </w:rPr>
        <w:t>option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- Атрибуты используется с </w:t>
      </w:r>
      <w:proofErr w:type="spellStart"/>
      <w:r w:rsidRPr="00891F59">
        <w:rPr>
          <w:rFonts w:ascii="Arial" w:hAnsi="Arial" w:cs="Arial"/>
          <w:sz w:val="20"/>
          <w:szCs w:val="20"/>
        </w:rPr>
        <w:t>select</w:t>
      </w:r>
      <w:proofErr w:type="spellEnd"/>
      <w:r w:rsidRPr="00891F59">
        <w:rPr>
          <w:rFonts w:ascii="Arial" w:hAnsi="Arial" w:cs="Arial"/>
          <w:sz w:val="20"/>
          <w:szCs w:val="20"/>
        </w:rPr>
        <w:t xml:space="preserve"> ***</w:t>
      </w:r>
    </w:p>
    <w:p w14:paraId="0DA198DD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91F59">
        <w:rPr>
          <w:rFonts w:ascii="Arial" w:hAnsi="Arial" w:cs="Arial"/>
          <w:sz w:val="20"/>
          <w:szCs w:val="20"/>
        </w:rPr>
        <w:t>_________________________________________</w:t>
      </w:r>
    </w:p>
    <w:p w14:paraId="0B720B43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disabled</w:t>
      </w:r>
      <w:proofErr w:type="spellEnd"/>
    </w:p>
    <w:p w14:paraId="3126CCED" w14:textId="77777777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value</w:t>
      </w:r>
      <w:proofErr w:type="spellEnd"/>
    </w:p>
    <w:p w14:paraId="5280A38A" w14:textId="389073CB" w:rsidR="00891F59" w:rsidRPr="00891F59" w:rsidRDefault="00891F59" w:rsidP="00891F59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891F59">
        <w:rPr>
          <w:rFonts w:ascii="Arial" w:hAnsi="Arial" w:cs="Arial"/>
          <w:sz w:val="20"/>
          <w:szCs w:val="20"/>
        </w:rPr>
        <w:t>selected</w:t>
      </w:r>
      <w:proofErr w:type="spellEnd"/>
    </w:p>
    <w:p w14:paraId="535BAC87" w14:textId="3450AFFC" w:rsidR="00891F59" w:rsidRPr="00891F59" w:rsidRDefault="00891F59" w:rsidP="00891F59">
      <w:pPr>
        <w:pStyle w:val="1"/>
        <w:shd w:val="clear" w:color="auto" w:fill="FFFFFF"/>
        <w:spacing w:before="0" w:after="225" w:line="450" w:lineRule="atLeas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Lesson</w:t>
      </w:r>
      <w:r w:rsidRPr="00891F59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891F59">
        <w:rPr>
          <w:rFonts w:asciiTheme="minorHAnsi" w:hAnsiTheme="minorHAnsi" w:cstheme="minorHAnsi"/>
          <w:b/>
          <w:bCs/>
          <w:sz w:val="28"/>
          <w:szCs w:val="28"/>
        </w:rPr>
        <w:t>8</w:t>
      </w:r>
    </w:p>
    <w:p w14:paraId="25F5ED35" w14:textId="77777777" w:rsidR="006D464D" w:rsidRPr="00891F59" w:rsidRDefault="006D464D" w:rsidP="00891F59">
      <w:pPr>
        <w:pStyle w:val="1"/>
        <w:shd w:val="clear" w:color="auto" w:fill="FFFFFF"/>
        <w:spacing w:before="0" w:line="240" w:lineRule="auto"/>
      </w:pPr>
    </w:p>
    <w:sectPr w:rsidR="006D464D" w:rsidRPr="00891F59" w:rsidSect="00C971F2">
      <w:headerReference w:type="even" r:id="rId40"/>
      <w:headerReference w:type="first" r:id="rId41"/>
      <w:pgSz w:w="11906" w:h="16838"/>
      <w:pgMar w:top="426" w:right="42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296B" w14:textId="77777777" w:rsidR="00F30DA5" w:rsidRDefault="00F30DA5" w:rsidP="00F4779F">
      <w:pPr>
        <w:spacing w:after="0" w:line="240" w:lineRule="auto"/>
      </w:pPr>
      <w:r>
        <w:separator/>
      </w:r>
    </w:p>
  </w:endnote>
  <w:endnote w:type="continuationSeparator" w:id="0">
    <w:p w14:paraId="55F629B7" w14:textId="77777777" w:rsidR="00F30DA5" w:rsidRDefault="00F30DA5" w:rsidP="00F47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654D3" w14:textId="77777777" w:rsidR="00F30DA5" w:rsidRDefault="00F30DA5" w:rsidP="00F4779F">
      <w:pPr>
        <w:spacing w:after="0" w:line="240" w:lineRule="auto"/>
      </w:pPr>
      <w:r>
        <w:separator/>
      </w:r>
    </w:p>
  </w:footnote>
  <w:footnote w:type="continuationSeparator" w:id="0">
    <w:p w14:paraId="67047444" w14:textId="77777777" w:rsidR="00F30DA5" w:rsidRDefault="00F30DA5" w:rsidP="00F47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CF7A" w14:textId="77777777" w:rsidR="00823302" w:rsidRDefault="00F30DA5">
    <w:pPr>
      <w:pStyle w:val="a3"/>
    </w:pPr>
    <w:r>
      <w:rPr>
        <w:noProof/>
        <w:lang w:eastAsia="ru-RU"/>
      </w:rPr>
      <w:pict w14:anchorId="1C79CE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5" o:spid="_x0000_s1026" type="#_x0000_t75" style="position:absolute;margin-left:0;margin-top:0;width:595.25pt;height:841.5pt;z-index:-251658752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8D265" w14:textId="77777777" w:rsidR="00823302" w:rsidRDefault="00F30DA5">
    <w:pPr>
      <w:pStyle w:val="a3"/>
    </w:pPr>
    <w:r>
      <w:rPr>
        <w:noProof/>
        <w:lang w:eastAsia="ru-RU"/>
      </w:rPr>
      <w:pict w14:anchorId="07FBF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443734" o:spid="_x0000_s1025" type="#_x0000_t75" style="position:absolute;margin-left:0;margin-top:0;width:595.25pt;height:841.5pt;z-index:-251659776;mso-position-horizontal:center;mso-position-horizontal-relative:margin;mso-position-vertical:center;mso-position-vertical-relative:margin" o:allowincell="f">
          <v:imagedata r:id="rId1" o:title="ITSBEL_blan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15D4"/>
    <w:multiLevelType w:val="multilevel"/>
    <w:tmpl w:val="375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351"/>
    <w:multiLevelType w:val="multilevel"/>
    <w:tmpl w:val="E486AA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5890"/>
    <w:multiLevelType w:val="multilevel"/>
    <w:tmpl w:val="8D94DB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A389B"/>
    <w:multiLevelType w:val="multilevel"/>
    <w:tmpl w:val="B542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9455D"/>
    <w:multiLevelType w:val="multilevel"/>
    <w:tmpl w:val="A59E0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B2ADA"/>
    <w:multiLevelType w:val="multilevel"/>
    <w:tmpl w:val="59A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15075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66959680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324360197">
    <w:abstractNumId w:val="3"/>
  </w:num>
  <w:num w:numId="4" w16cid:durableId="1955288483">
    <w:abstractNumId w:val="4"/>
  </w:num>
  <w:num w:numId="5" w16cid:durableId="1092121060">
    <w:abstractNumId w:val="5"/>
  </w:num>
  <w:num w:numId="6" w16cid:durableId="4376084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1C"/>
    <w:rsid w:val="00002764"/>
    <w:rsid w:val="000041D1"/>
    <w:rsid w:val="00011C25"/>
    <w:rsid w:val="0001452F"/>
    <w:rsid w:val="000165BC"/>
    <w:rsid w:val="0001747A"/>
    <w:rsid w:val="000222D3"/>
    <w:rsid w:val="00027686"/>
    <w:rsid w:val="00027F2F"/>
    <w:rsid w:val="0003163F"/>
    <w:rsid w:val="00036058"/>
    <w:rsid w:val="0004191C"/>
    <w:rsid w:val="00043A1C"/>
    <w:rsid w:val="00062D4D"/>
    <w:rsid w:val="00064AE6"/>
    <w:rsid w:val="00071E3D"/>
    <w:rsid w:val="0007613D"/>
    <w:rsid w:val="0007637E"/>
    <w:rsid w:val="000837BB"/>
    <w:rsid w:val="00083E1B"/>
    <w:rsid w:val="0008400D"/>
    <w:rsid w:val="00086A7F"/>
    <w:rsid w:val="00087AA3"/>
    <w:rsid w:val="000914D1"/>
    <w:rsid w:val="0009317C"/>
    <w:rsid w:val="000A67C3"/>
    <w:rsid w:val="000B30F4"/>
    <w:rsid w:val="000B3B6B"/>
    <w:rsid w:val="000B6DB2"/>
    <w:rsid w:val="000C0D4C"/>
    <w:rsid w:val="000C2C57"/>
    <w:rsid w:val="000C5932"/>
    <w:rsid w:val="000D12D7"/>
    <w:rsid w:val="000D3350"/>
    <w:rsid w:val="000D5813"/>
    <w:rsid w:val="000D68F8"/>
    <w:rsid w:val="000D76F9"/>
    <w:rsid w:val="000E3537"/>
    <w:rsid w:val="000F1452"/>
    <w:rsid w:val="000F5789"/>
    <w:rsid w:val="000F7B7E"/>
    <w:rsid w:val="00101A3B"/>
    <w:rsid w:val="00102AD1"/>
    <w:rsid w:val="0011422F"/>
    <w:rsid w:val="00116612"/>
    <w:rsid w:val="001174FC"/>
    <w:rsid w:val="00121D6F"/>
    <w:rsid w:val="00124129"/>
    <w:rsid w:val="001245BC"/>
    <w:rsid w:val="001255AF"/>
    <w:rsid w:val="00126FF4"/>
    <w:rsid w:val="00127EC6"/>
    <w:rsid w:val="00132F5F"/>
    <w:rsid w:val="001344EB"/>
    <w:rsid w:val="00134B71"/>
    <w:rsid w:val="00137242"/>
    <w:rsid w:val="0014044B"/>
    <w:rsid w:val="00146715"/>
    <w:rsid w:val="00150B14"/>
    <w:rsid w:val="00151C37"/>
    <w:rsid w:val="00152B63"/>
    <w:rsid w:val="00161CEC"/>
    <w:rsid w:val="001736D0"/>
    <w:rsid w:val="00176FDB"/>
    <w:rsid w:val="00181B69"/>
    <w:rsid w:val="001835CF"/>
    <w:rsid w:val="00191BB3"/>
    <w:rsid w:val="0019301F"/>
    <w:rsid w:val="00196B75"/>
    <w:rsid w:val="00196E11"/>
    <w:rsid w:val="001A399D"/>
    <w:rsid w:val="001B0898"/>
    <w:rsid w:val="001B3BAC"/>
    <w:rsid w:val="001B4727"/>
    <w:rsid w:val="001C0A79"/>
    <w:rsid w:val="001C0AF1"/>
    <w:rsid w:val="001C26A6"/>
    <w:rsid w:val="001C4565"/>
    <w:rsid w:val="001C63C8"/>
    <w:rsid w:val="001D4D01"/>
    <w:rsid w:val="001F0648"/>
    <w:rsid w:val="00212F14"/>
    <w:rsid w:val="00226636"/>
    <w:rsid w:val="002323A0"/>
    <w:rsid w:val="0023252A"/>
    <w:rsid w:val="00233860"/>
    <w:rsid w:val="002339BE"/>
    <w:rsid w:val="002343CF"/>
    <w:rsid w:val="00236217"/>
    <w:rsid w:val="002404C5"/>
    <w:rsid w:val="00243AF0"/>
    <w:rsid w:val="00243D2F"/>
    <w:rsid w:val="00244D4F"/>
    <w:rsid w:val="00247D43"/>
    <w:rsid w:val="00251236"/>
    <w:rsid w:val="002531F7"/>
    <w:rsid w:val="00257AE0"/>
    <w:rsid w:val="00260AA2"/>
    <w:rsid w:val="0026232C"/>
    <w:rsid w:val="00262347"/>
    <w:rsid w:val="00264C21"/>
    <w:rsid w:val="00264F9F"/>
    <w:rsid w:val="002651AE"/>
    <w:rsid w:val="002664A5"/>
    <w:rsid w:val="0027097D"/>
    <w:rsid w:val="00270EA6"/>
    <w:rsid w:val="00271785"/>
    <w:rsid w:val="00275A6C"/>
    <w:rsid w:val="00276440"/>
    <w:rsid w:val="002770FF"/>
    <w:rsid w:val="00286214"/>
    <w:rsid w:val="0029072D"/>
    <w:rsid w:val="0029078F"/>
    <w:rsid w:val="002911EC"/>
    <w:rsid w:val="00291A62"/>
    <w:rsid w:val="00296EA3"/>
    <w:rsid w:val="002A10E9"/>
    <w:rsid w:val="002A1913"/>
    <w:rsid w:val="002A3102"/>
    <w:rsid w:val="002A4CEB"/>
    <w:rsid w:val="002B145C"/>
    <w:rsid w:val="002B44D3"/>
    <w:rsid w:val="002B4F80"/>
    <w:rsid w:val="002B5964"/>
    <w:rsid w:val="002C50B4"/>
    <w:rsid w:val="002D0A20"/>
    <w:rsid w:val="002D12BB"/>
    <w:rsid w:val="002D2039"/>
    <w:rsid w:val="002D4A87"/>
    <w:rsid w:val="002D6AE2"/>
    <w:rsid w:val="002E0A00"/>
    <w:rsid w:val="002E1D1E"/>
    <w:rsid w:val="002E5324"/>
    <w:rsid w:val="002E6572"/>
    <w:rsid w:val="00300677"/>
    <w:rsid w:val="003014F2"/>
    <w:rsid w:val="0030360D"/>
    <w:rsid w:val="003065A5"/>
    <w:rsid w:val="003245AC"/>
    <w:rsid w:val="003263FB"/>
    <w:rsid w:val="0032774F"/>
    <w:rsid w:val="00331FC0"/>
    <w:rsid w:val="00332AED"/>
    <w:rsid w:val="00333209"/>
    <w:rsid w:val="003430FB"/>
    <w:rsid w:val="0034363B"/>
    <w:rsid w:val="00351809"/>
    <w:rsid w:val="00353EFD"/>
    <w:rsid w:val="00353F56"/>
    <w:rsid w:val="00356166"/>
    <w:rsid w:val="00366F16"/>
    <w:rsid w:val="003731D4"/>
    <w:rsid w:val="00373726"/>
    <w:rsid w:val="00373819"/>
    <w:rsid w:val="00374F56"/>
    <w:rsid w:val="0038021C"/>
    <w:rsid w:val="00381E23"/>
    <w:rsid w:val="00385388"/>
    <w:rsid w:val="0038656E"/>
    <w:rsid w:val="003946C0"/>
    <w:rsid w:val="003A0008"/>
    <w:rsid w:val="003A5056"/>
    <w:rsid w:val="003A514F"/>
    <w:rsid w:val="003A661D"/>
    <w:rsid w:val="003C3D59"/>
    <w:rsid w:val="003C5FBC"/>
    <w:rsid w:val="003D0703"/>
    <w:rsid w:val="003D1C21"/>
    <w:rsid w:val="003D3FDC"/>
    <w:rsid w:val="003E0313"/>
    <w:rsid w:val="003E108A"/>
    <w:rsid w:val="003E11C8"/>
    <w:rsid w:val="003E1224"/>
    <w:rsid w:val="003E1B3C"/>
    <w:rsid w:val="003F0381"/>
    <w:rsid w:val="003F1059"/>
    <w:rsid w:val="003F1A87"/>
    <w:rsid w:val="003F5F29"/>
    <w:rsid w:val="003F6607"/>
    <w:rsid w:val="00402113"/>
    <w:rsid w:val="00402EB2"/>
    <w:rsid w:val="00407429"/>
    <w:rsid w:val="00423939"/>
    <w:rsid w:val="004453F9"/>
    <w:rsid w:val="00451962"/>
    <w:rsid w:val="00456887"/>
    <w:rsid w:val="004578FC"/>
    <w:rsid w:val="00460DC3"/>
    <w:rsid w:val="00466E2B"/>
    <w:rsid w:val="00481188"/>
    <w:rsid w:val="00483DCE"/>
    <w:rsid w:val="00486462"/>
    <w:rsid w:val="00491217"/>
    <w:rsid w:val="00494E53"/>
    <w:rsid w:val="004957D7"/>
    <w:rsid w:val="004A08C9"/>
    <w:rsid w:val="004A1E3E"/>
    <w:rsid w:val="004A661E"/>
    <w:rsid w:val="004B3059"/>
    <w:rsid w:val="004B5B73"/>
    <w:rsid w:val="004B7302"/>
    <w:rsid w:val="004B7E76"/>
    <w:rsid w:val="004C10AD"/>
    <w:rsid w:val="004C1338"/>
    <w:rsid w:val="004C2FC1"/>
    <w:rsid w:val="004D075B"/>
    <w:rsid w:val="004D131B"/>
    <w:rsid w:val="004D41E3"/>
    <w:rsid w:val="004D75E5"/>
    <w:rsid w:val="004D7F2F"/>
    <w:rsid w:val="004E189D"/>
    <w:rsid w:val="004F0B37"/>
    <w:rsid w:val="004F1657"/>
    <w:rsid w:val="004F4370"/>
    <w:rsid w:val="004F6678"/>
    <w:rsid w:val="00501690"/>
    <w:rsid w:val="00504988"/>
    <w:rsid w:val="00505BF3"/>
    <w:rsid w:val="00506ED9"/>
    <w:rsid w:val="0051160A"/>
    <w:rsid w:val="00512BA9"/>
    <w:rsid w:val="005145B7"/>
    <w:rsid w:val="0051467D"/>
    <w:rsid w:val="00523916"/>
    <w:rsid w:val="00531019"/>
    <w:rsid w:val="0053661B"/>
    <w:rsid w:val="00541483"/>
    <w:rsid w:val="005466AA"/>
    <w:rsid w:val="00546947"/>
    <w:rsid w:val="00552105"/>
    <w:rsid w:val="005573B2"/>
    <w:rsid w:val="00557654"/>
    <w:rsid w:val="00562AD1"/>
    <w:rsid w:val="005630C2"/>
    <w:rsid w:val="005632FE"/>
    <w:rsid w:val="00563376"/>
    <w:rsid w:val="0056471D"/>
    <w:rsid w:val="00566774"/>
    <w:rsid w:val="00567166"/>
    <w:rsid w:val="0056723B"/>
    <w:rsid w:val="00570398"/>
    <w:rsid w:val="005803D0"/>
    <w:rsid w:val="00580D2D"/>
    <w:rsid w:val="005830FC"/>
    <w:rsid w:val="00583641"/>
    <w:rsid w:val="00590879"/>
    <w:rsid w:val="00591B80"/>
    <w:rsid w:val="00594FE7"/>
    <w:rsid w:val="00596EC5"/>
    <w:rsid w:val="005970C4"/>
    <w:rsid w:val="005A0BBF"/>
    <w:rsid w:val="005A228E"/>
    <w:rsid w:val="005A5278"/>
    <w:rsid w:val="005B12D1"/>
    <w:rsid w:val="005B6E9F"/>
    <w:rsid w:val="005C487F"/>
    <w:rsid w:val="005C4E70"/>
    <w:rsid w:val="005C6173"/>
    <w:rsid w:val="005C6905"/>
    <w:rsid w:val="005D11EB"/>
    <w:rsid w:val="005E3A24"/>
    <w:rsid w:val="005E4E15"/>
    <w:rsid w:val="005E61EE"/>
    <w:rsid w:val="005E7533"/>
    <w:rsid w:val="005F1179"/>
    <w:rsid w:val="005F35E7"/>
    <w:rsid w:val="00601FD3"/>
    <w:rsid w:val="006156B1"/>
    <w:rsid w:val="00617003"/>
    <w:rsid w:val="00621770"/>
    <w:rsid w:val="00623024"/>
    <w:rsid w:val="006251B5"/>
    <w:rsid w:val="00625F77"/>
    <w:rsid w:val="006359CE"/>
    <w:rsid w:val="006371BE"/>
    <w:rsid w:val="006407B9"/>
    <w:rsid w:val="00643042"/>
    <w:rsid w:val="0065281C"/>
    <w:rsid w:val="006531F8"/>
    <w:rsid w:val="0065559F"/>
    <w:rsid w:val="00657B60"/>
    <w:rsid w:val="00660B9B"/>
    <w:rsid w:val="00663709"/>
    <w:rsid w:val="006734BF"/>
    <w:rsid w:val="00676009"/>
    <w:rsid w:val="00680C74"/>
    <w:rsid w:val="0068126D"/>
    <w:rsid w:val="00681AAF"/>
    <w:rsid w:val="0068772E"/>
    <w:rsid w:val="00687887"/>
    <w:rsid w:val="006A069B"/>
    <w:rsid w:val="006A07AE"/>
    <w:rsid w:val="006A2EE2"/>
    <w:rsid w:val="006A3FC5"/>
    <w:rsid w:val="006A7BFB"/>
    <w:rsid w:val="006B1E15"/>
    <w:rsid w:val="006B3A45"/>
    <w:rsid w:val="006B5C50"/>
    <w:rsid w:val="006C2CF9"/>
    <w:rsid w:val="006C6424"/>
    <w:rsid w:val="006D464D"/>
    <w:rsid w:val="006D6EEE"/>
    <w:rsid w:val="006E650A"/>
    <w:rsid w:val="006E7F98"/>
    <w:rsid w:val="006F1113"/>
    <w:rsid w:val="006F3669"/>
    <w:rsid w:val="006F6F7D"/>
    <w:rsid w:val="006F77FF"/>
    <w:rsid w:val="007003EF"/>
    <w:rsid w:val="00700D8B"/>
    <w:rsid w:val="00701302"/>
    <w:rsid w:val="00701F09"/>
    <w:rsid w:val="007035AB"/>
    <w:rsid w:val="00704A4B"/>
    <w:rsid w:val="007063A9"/>
    <w:rsid w:val="00706A02"/>
    <w:rsid w:val="00707E43"/>
    <w:rsid w:val="00710144"/>
    <w:rsid w:val="007101CE"/>
    <w:rsid w:val="00726C25"/>
    <w:rsid w:val="00732647"/>
    <w:rsid w:val="00733CCD"/>
    <w:rsid w:val="00734E38"/>
    <w:rsid w:val="00736581"/>
    <w:rsid w:val="007443AF"/>
    <w:rsid w:val="007450A8"/>
    <w:rsid w:val="00747373"/>
    <w:rsid w:val="00750E88"/>
    <w:rsid w:val="007510F1"/>
    <w:rsid w:val="00754112"/>
    <w:rsid w:val="007612D5"/>
    <w:rsid w:val="0076601F"/>
    <w:rsid w:val="00776239"/>
    <w:rsid w:val="00781BD3"/>
    <w:rsid w:val="00781EA7"/>
    <w:rsid w:val="00783730"/>
    <w:rsid w:val="00784E90"/>
    <w:rsid w:val="00786AFA"/>
    <w:rsid w:val="0079096D"/>
    <w:rsid w:val="00794800"/>
    <w:rsid w:val="007A476A"/>
    <w:rsid w:val="007B1C60"/>
    <w:rsid w:val="007C5A49"/>
    <w:rsid w:val="007C6D5F"/>
    <w:rsid w:val="007C6E11"/>
    <w:rsid w:val="007D0F90"/>
    <w:rsid w:val="007D28B4"/>
    <w:rsid w:val="007D34E9"/>
    <w:rsid w:val="007D401C"/>
    <w:rsid w:val="007D6758"/>
    <w:rsid w:val="007F0471"/>
    <w:rsid w:val="007F4531"/>
    <w:rsid w:val="007F76AD"/>
    <w:rsid w:val="007F7826"/>
    <w:rsid w:val="00800484"/>
    <w:rsid w:val="00800AEC"/>
    <w:rsid w:val="00802B21"/>
    <w:rsid w:val="0080308A"/>
    <w:rsid w:val="008167FC"/>
    <w:rsid w:val="00823302"/>
    <w:rsid w:val="00823F86"/>
    <w:rsid w:val="008247DC"/>
    <w:rsid w:val="00824945"/>
    <w:rsid w:val="00824C73"/>
    <w:rsid w:val="00826EE9"/>
    <w:rsid w:val="00826F44"/>
    <w:rsid w:val="0082750F"/>
    <w:rsid w:val="008309E5"/>
    <w:rsid w:val="00830C5E"/>
    <w:rsid w:val="00831D2D"/>
    <w:rsid w:val="0083545E"/>
    <w:rsid w:val="00840FBC"/>
    <w:rsid w:val="00842353"/>
    <w:rsid w:val="008427A7"/>
    <w:rsid w:val="008517F5"/>
    <w:rsid w:val="008518A3"/>
    <w:rsid w:val="008520B7"/>
    <w:rsid w:val="00854C31"/>
    <w:rsid w:val="00855F02"/>
    <w:rsid w:val="0085625C"/>
    <w:rsid w:val="00856C7C"/>
    <w:rsid w:val="008713E9"/>
    <w:rsid w:val="00872C47"/>
    <w:rsid w:val="00875515"/>
    <w:rsid w:val="008807CE"/>
    <w:rsid w:val="00880C1B"/>
    <w:rsid w:val="008818E2"/>
    <w:rsid w:val="0088211C"/>
    <w:rsid w:val="008828DB"/>
    <w:rsid w:val="00891F59"/>
    <w:rsid w:val="008937DC"/>
    <w:rsid w:val="00894AD1"/>
    <w:rsid w:val="008A0C13"/>
    <w:rsid w:val="008A4652"/>
    <w:rsid w:val="008A69C6"/>
    <w:rsid w:val="008B0481"/>
    <w:rsid w:val="008B2AF1"/>
    <w:rsid w:val="008B6E41"/>
    <w:rsid w:val="008B7E7B"/>
    <w:rsid w:val="008C00C5"/>
    <w:rsid w:val="008C1253"/>
    <w:rsid w:val="008C2979"/>
    <w:rsid w:val="008D0687"/>
    <w:rsid w:val="008D0A7B"/>
    <w:rsid w:val="008D4BAA"/>
    <w:rsid w:val="008D60A0"/>
    <w:rsid w:val="008D71B5"/>
    <w:rsid w:val="008D7337"/>
    <w:rsid w:val="008E0F0D"/>
    <w:rsid w:val="008E4778"/>
    <w:rsid w:val="008F1115"/>
    <w:rsid w:val="008F126A"/>
    <w:rsid w:val="008F25B7"/>
    <w:rsid w:val="008F314C"/>
    <w:rsid w:val="0090611B"/>
    <w:rsid w:val="009119B4"/>
    <w:rsid w:val="009178D0"/>
    <w:rsid w:val="00920F2C"/>
    <w:rsid w:val="00922B98"/>
    <w:rsid w:val="0092559D"/>
    <w:rsid w:val="009271C7"/>
    <w:rsid w:val="009272F9"/>
    <w:rsid w:val="00933045"/>
    <w:rsid w:val="00933A04"/>
    <w:rsid w:val="009347CC"/>
    <w:rsid w:val="0094190F"/>
    <w:rsid w:val="00946AF9"/>
    <w:rsid w:val="00951809"/>
    <w:rsid w:val="00954749"/>
    <w:rsid w:val="00954861"/>
    <w:rsid w:val="00962EDC"/>
    <w:rsid w:val="00964D8A"/>
    <w:rsid w:val="009654A4"/>
    <w:rsid w:val="00967AA8"/>
    <w:rsid w:val="00970F33"/>
    <w:rsid w:val="0097145D"/>
    <w:rsid w:val="00971A90"/>
    <w:rsid w:val="00975CB6"/>
    <w:rsid w:val="00976A10"/>
    <w:rsid w:val="00977272"/>
    <w:rsid w:val="00977CFD"/>
    <w:rsid w:val="00982333"/>
    <w:rsid w:val="00982C39"/>
    <w:rsid w:val="009855BC"/>
    <w:rsid w:val="0098597A"/>
    <w:rsid w:val="00986192"/>
    <w:rsid w:val="00986E3E"/>
    <w:rsid w:val="00987AE6"/>
    <w:rsid w:val="00991796"/>
    <w:rsid w:val="00992CB5"/>
    <w:rsid w:val="00993AC8"/>
    <w:rsid w:val="00993AE0"/>
    <w:rsid w:val="009966DC"/>
    <w:rsid w:val="009A18F8"/>
    <w:rsid w:val="009A253B"/>
    <w:rsid w:val="009A295C"/>
    <w:rsid w:val="009A2BE1"/>
    <w:rsid w:val="009A7FD1"/>
    <w:rsid w:val="009B0801"/>
    <w:rsid w:val="009C0D34"/>
    <w:rsid w:val="009C17D9"/>
    <w:rsid w:val="009C7C86"/>
    <w:rsid w:val="009C7FAA"/>
    <w:rsid w:val="009D1AB4"/>
    <w:rsid w:val="009D218B"/>
    <w:rsid w:val="009D4D7F"/>
    <w:rsid w:val="009D5306"/>
    <w:rsid w:val="009D5F8C"/>
    <w:rsid w:val="009D7ED2"/>
    <w:rsid w:val="009E52CD"/>
    <w:rsid w:val="009E5E05"/>
    <w:rsid w:val="009E636B"/>
    <w:rsid w:val="009E7384"/>
    <w:rsid w:val="009E7566"/>
    <w:rsid w:val="009F1601"/>
    <w:rsid w:val="009F3D47"/>
    <w:rsid w:val="009F57E9"/>
    <w:rsid w:val="009F5FA6"/>
    <w:rsid w:val="00A16A90"/>
    <w:rsid w:val="00A16EFC"/>
    <w:rsid w:val="00A30A72"/>
    <w:rsid w:val="00A33325"/>
    <w:rsid w:val="00A33EB0"/>
    <w:rsid w:val="00A41025"/>
    <w:rsid w:val="00A43354"/>
    <w:rsid w:val="00A44A78"/>
    <w:rsid w:val="00A4590A"/>
    <w:rsid w:val="00A46A04"/>
    <w:rsid w:val="00A575CC"/>
    <w:rsid w:val="00A706A7"/>
    <w:rsid w:val="00A7270F"/>
    <w:rsid w:val="00A73659"/>
    <w:rsid w:val="00A74C3D"/>
    <w:rsid w:val="00A83F2C"/>
    <w:rsid w:val="00AA2730"/>
    <w:rsid w:val="00AA393E"/>
    <w:rsid w:val="00AA4062"/>
    <w:rsid w:val="00AA70B3"/>
    <w:rsid w:val="00AB4D53"/>
    <w:rsid w:val="00AB6830"/>
    <w:rsid w:val="00AC3E1E"/>
    <w:rsid w:val="00AC7B9D"/>
    <w:rsid w:val="00AD3BBF"/>
    <w:rsid w:val="00AE432A"/>
    <w:rsid w:val="00AE55D2"/>
    <w:rsid w:val="00AF00E4"/>
    <w:rsid w:val="00AF054C"/>
    <w:rsid w:val="00AF2303"/>
    <w:rsid w:val="00AF325A"/>
    <w:rsid w:val="00AF4C75"/>
    <w:rsid w:val="00AF66ED"/>
    <w:rsid w:val="00B02437"/>
    <w:rsid w:val="00B03214"/>
    <w:rsid w:val="00B05DF2"/>
    <w:rsid w:val="00B05E79"/>
    <w:rsid w:val="00B06852"/>
    <w:rsid w:val="00B0689B"/>
    <w:rsid w:val="00B0713D"/>
    <w:rsid w:val="00B10F49"/>
    <w:rsid w:val="00B20C27"/>
    <w:rsid w:val="00B2307E"/>
    <w:rsid w:val="00B2566A"/>
    <w:rsid w:val="00B268D3"/>
    <w:rsid w:val="00B34CB7"/>
    <w:rsid w:val="00B40B72"/>
    <w:rsid w:val="00B444C4"/>
    <w:rsid w:val="00B44C57"/>
    <w:rsid w:val="00B457EA"/>
    <w:rsid w:val="00B50B05"/>
    <w:rsid w:val="00B529DC"/>
    <w:rsid w:val="00B52D7D"/>
    <w:rsid w:val="00B548E6"/>
    <w:rsid w:val="00B560CF"/>
    <w:rsid w:val="00B570DF"/>
    <w:rsid w:val="00B63B24"/>
    <w:rsid w:val="00B6499A"/>
    <w:rsid w:val="00B65BC6"/>
    <w:rsid w:val="00B67436"/>
    <w:rsid w:val="00B76B4C"/>
    <w:rsid w:val="00B84D92"/>
    <w:rsid w:val="00B85006"/>
    <w:rsid w:val="00B90E62"/>
    <w:rsid w:val="00BA12A3"/>
    <w:rsid w:val="00BA5BB9"/>
    <w:rsid w:val="00BB0DDE"/>
    <w:rsid w:val="00BB3C3B"/>
    <w:rsid w:val="00BC0C69"/>
    <w:rsid w:val="00BD3AD2"/>
    <w:rsid w:val="00BD495E"/>
    <w:rsid w:val="00BD7A27"/>
    <w:rsid w:val="00BE51BE"/>
    <w:rsid w:val="00BF65BE"/>
    <w:rsid w:val="00C06CAE"/>
    <w:rsid w:val="00C07FBB"/>
    <w:rsid w:val="00C1659E"/>
    <w:rsid w:val="00C21A01"/>
    <w:rsid w:val="00C2545A"/>
    <w:rsid w:val="00C269A8"/>
    <w:rsid w:val="00C40B3E"/>
    <w:rsid w:val="00C41C1E"/>
    <w:rsid w:val="00C43830"/>
    <w:rsid w:val="00C452BF"/>
    <w:rsid w:val="00C4547D"/>
    <w:rsid w:val="00C4653D"/>
    <w:rsid w:val="00C46814"/>
    <w:rsid w:val="00C518B6"/>
    <w:rsid w:val="00C54EB3"/>
    <w:rsid w:val="00C56AC8"/>
    <w:rsid w:val="00C651C6"/>
    <w:rsid w:val="00C66FE9"/>
    <w:rsid w:val="00C71291"/>
    <w:rsid w:val="00C724C4"/>
    <w:rsid w:val="00C741D7"/>
    <w:rsid w:val="00C7459A"/>
    <w:rsid w:val="00C84C68"/>
    <w:rsid w:val="00C971F2"/>
    <w:rsid w:val="00CA744A"/>
    <w:rsid w:val="00CA7469"/>
    <w:rsid w:val="00CC089F"/>
    <w:rsid w:val="00CC57DA"/>
    <w:rsid w:val="00CD08DE"/>
    <w:rsid w:val="00CD6D63"/>
    <w:rsid w:val="00CE5332"/>
    <w:rsid w:val="00CF41A2"/>
    <w:rsid w:val="00CF6E66"/>
    <w:rsid w:val="00CF7247"/>
    <w:rsid w:val="00CF7D39"/>
    <w:rsid w:val="00D06D37"/>
    <w:rsid w:val="00D102C0"/>
    <w:rsid w:val="00D1479F"/>
    <w:rsid w:val="00D2118F"/>
    <w:rsid w:val="00D25B43"/>
    <w:rsid w:val="00D30520"/>
    <w:rsid w:val="00D3554D"/>
    <w:rsid w:val="00D37036"/>
    <w:rsid w:val="00D41618"/>
    <w:rsid w:val="00D46C81"/>
    <w:rsid w:val="00D46EB2"/>
    <w:rsid w:val="00D54BDE"/>
    <w:rsid w:val="00D54F39"/>
    <w:rsid w:val="00D64313"/>
    <w:rsid w:val="00D65BD0"/>
    <w:rsid w:val="00D6677D"/>
    <w:rsid w:val="00D66C71"/>
    <w:rsid w:val="00D71749"/>
    <w:rsid w:val="00D83315"/>
    <w:rsid w:val="00D8414C"/>
    <w:rsid w:val="00D91EE2"/>
    <w:rsid w:val="00D9433F"/>
    <w:rsid w:val="00D94DC9"/>
    <w:rsid w:val="00D95DCE"/>
    <w:rsid w:val="00DA0901"/>
    <w:rsid w:val="00DA1AB9"/>
    <w:rsid w:val="00DA739B"/>
    <w:rsid w:val="00DA7A2F"/>
    <w:rsid w:val="00DB1CDF"/>
    <w:rsid w:val="00DB1E1D"/>
    <w:rsid w:val="00DB7378"/>
    <w:rsid w:val="00DC20ED"/>
    <w:rsid w:val="00DC4F17"/>
    <w:rsid w:val="00DD70AA"/>
    <w:rsid w:val="00DF08DC"/>
    <w:rsid w:val="00DF30A1"/>
    <w:rsid w:val="00DF508C"/>
    <w:rsid w:val="00E07DBA"/>
    <w:rsid w:val="00E1716C"/>
    <w:rsid w:val="00E172FF"/>
    <w:rsid w:val="00E1755A"/>
    <w:rsid w:val="00E17D85"/>
    <w:rsid w:val="00E23B97"/>
    <w:rsid w:val="00E25469"/>
    <w:rsid w:val="00E25DDE"/>
    <w:rsid w:val="00E27085"/>
    <w:rsid w:val="00E27F89"/>
    <w:rsid w:val="00E40F36"/>
    <w:rsid w:val="00E4373A"/>
    <w:rsid w:val="00E44C7A"/>
    <w:rsid w:val="00E4694D"/>
    <w:rsid w:val="00E50FA2"/>
    <w:rsid w:val="00E51F16"/>
    <w:rsid w:val="00E5273A"/>
    <w:rsid w:val="00E54857"/>
    <w:rsid w:val="00E577FD"/>
    <w:rsid w:val="00E62ED5"/>
    <w:rsid w:val="00E729CD"/>
    <w:rsid w:val="00E75835"/>
    <w:rsid w:val="00E862BB"/>
    <w:rsid w:val="00E90DA8"/>
    <w:rsid w:val="00EA5562"/>
    <w:rsid w:val="00EB1C85"/>
    <w:rsid w:val="00EB20C3"/>
    <w:rsid w:val="00EB540C"/>
    <w:rsid w:val="00EC1F6A"/>
    <w:rsid w:val="00EC20E0"/>
    <w:rsid w:val="00EC39DC"/>
    <w:rsid w:val="00EC554E"/>
    <w:rsid w:val="00EC563A"/>
    <w:rsid w:val="00ED3146"/>
    <w:rsid w:val="00ED6D95"/>
    <w:rsid w:val="00EE2AC7"/>
    <w:rsid w:val="00EE2E71"/>
    <w:rsid w:val="00EE698B"/>
    <w:rsid w:val="00EF000B"/>
    <w:rsid w:val="00EF477A"/>
    <w:rsid w:val="00EF569D"/>
    <w:rsid w:val="00F00A45"/>
    <w:rsid w:val="00F1078A"/>
    <w:rsid w:val="00F14BCD"/>
    <w:rsid w:val="00F14DA9"/>
    <w:rsid w:val="00F171DF"/>
    <w:rsid w:val="00F20A2F"/>
    <w:rsid w:val="00F21593"/>
    <w:rsid w:val="00F30DA5"/>
    <w:rsid w:val="00F31DE5"/>
    <w:rsid w:val="00F3665D"/>
    <w:rsid w:val="00F371C9"/>
    <w:rsid w:val="00F373A2"/>
    <w:rsid w:val="00F41116"/>
    <w:rsid w:val="00F435AE"/>
    <w:rsid w:val="00F46B63"/>
    <w:rsid w:val="00F4779F"/>
    <w:rsid w:val="00F5414D"/>
    <w:rsid w:val="00F5737A"/>
    <w:rsid w:val="00F61E14"/>
    <w:rsid w:val="00F719F5"/>
    <w:rsid w:val="00F724BD"/>
    <w:rsid w:val="00F7743C"/>
    <w:rsid w:val="00F80E48"/>
    <w:rsid w:val="00F8298F"/>
    <w:rsid w:val="00F82B6A"/>
    <w:rsid w:val="00F82C61"/>
    <w:rsid w:val="00F87917"/>
    <w:rsid w:val="00F92FDD"/>
    <w:rsid w:val="00F96621"/>
    <w:rsid w:val="00FA04CA"/>
    <w:rsid w:val="00FA0B80"/>
    <w:rsid w:val="00FA11F3"/>
    <w:rsid w:val="00FA1630"/>
    <w:rsid w:val="00FA3A88"/>
    <w:rsid w:val="00FA3CEE"/>
    <w:rsid w:val="00FB183B"/>
    <w:rsid w:val="00FB1B1E"/>
    <w:rsid w:val="00FB4DF6"/>
    <w:rsid w:val="00FC08AC"/>
    <w:rsid w:val="00FC49AF"/>
    <w:rsid w:val="00FC7230"/>
    <w:rsid w:val="00FD1182"/>
    <w:rsid w:val="00FD3510"/>
    <w:rsid w:val="00FD50FB"/>
    <w:rsid w:val="00FD574E"/>
    <w:rsid w:val="00FE379A"/>
    <w:rsid w:val="00FF164D"/>
    <w:rsid w:val="00FF262D"/>
    <w:rsid w:val="00FF65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845B82"/>
  <w15:docId w15:val="{9CE6780F-8A6C-47A7-8785-27D144D2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3C8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2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D12D7"/>
    <w:pPr>
      <w:keepNext/>
      <w:spacing w:after="0" w:line="240" w:lineRule="auto"/>
      <w:ind w:firstLine="993"/>
      <w:outlineLvl w:val="1"/>
    </w:pPr>
    <w:rPr>
      <w:rFonts w:ascii="Times New Roman" w:eastAsia="Times New Roman" w:hAnsi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C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1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779F"/>
  </w:style>
  <w:style w:type="paragraph" w:styleId="a5">
    <w:name w:val="footer"/>
    <w:basedOn w:val="a"/>
    <w:link w:val="a6"/>
    <w:uiPriority w:val="99"/>
    <w:unhideWhenUsed/>
    <w:rsid w:val="00F47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79F"/>
  </w:style>
  <w:style w:type="character" w:customStyle="1" w:styleId="20">
    <w:name w:val="Заголовок 2 Знак"/>
    <w:basedOn w:val="a0"/>
    <w:link w:val="2"/>
    <w:rsid w:val="000D12D7"/>
    <w:rPr>
      <w:rFonts w:ascii="Times New Roman" w:eastAsia="Times New Roman" w:hAnsi="Times New Roman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C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5FBC"/>
    <w:rPr>
      <w:rFonts w:ascii="Tahoma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semiHidden/>
    <w:rsid w:val="00EE698B"/>
    <w:rPr>
      <w:color w:val="808080"/>
    </w:rPr>
  </w:style>
  <w:style w:type="paragraph" w:styleId="aa">
    <w:name w:val="List Paragraph"/>
    <w:basedOn w:val="a"/>
    <w:uiPriority w:val="34"/>
    <w:qFormat/>
    <w:rsid w:val="00E54857"/>
    <w:pPr>
      <w:ind w:left="720"/>
      <w:contextualSpacing/>
    </w:pPr>
  </w:style>
  <w:style w:type="character" w:customStyle="1" w:styleId="ab">
    <w:name w:val="Основной текст_"/>
    <w:basedOn w:val="a0"/>
    <w:link w:val="11"/>
    <w:rsid w:val="00A7270F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11">
    <w:name w:val="Основной текст1"/>
    <w:basedOn w:val="a"/>
    <w:link w:val="ab"/>
    <w:rsid w:val="00A7270F"/>
    <w:pPr>
      <w:shd w:val="clear" w:color="auto" w:fill="FFFFFF"/>
      <w:spacing w:before="780" w:after="420" w:line="0" w:lineRule="atLeast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210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226636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176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124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51160A"/>
    <w:rPr>
      <w:b/>
      <w:bCs/>
    </w:rPr>
  </w:style>
  <w:style w:type="character" w:styleId="af0">
    <w:name w:val="Emphasis"/>
    <w:basedOn w:val="a0"/>
    <w:uiPriority w:val="20"/>
    <w:qFormat/>
    <w:rsid w:val="00C724C4"/>
    <w:rPr>
      <w:i/>
      <w:iCs/>
    </w:rPr>
  </w:style>
  <w:style w:type="paragraph" w:customStyle="1" w:styleId="afterword">
    <w:name w:val="afterword"/>
    <w:basedOn w:val="a"/>
    <w:rsid w:val="00C724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566774"/>
    <w:rPr>
      <w:sz w:val="22"/>
      <w:szCs w:val="22"/>
      <w:lang w:eastAsia="en-US"/>
    </w:rPr>
  </w:style>
  <w:style w:type="paragraph" w:customStyle="1" w:styleId="top-section">
    <w:name w:val="top-section"/>
    <w:basedOn w:val="a"/>
    <w:rsid w:val="008B6E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est-advantage">
    <w:name w:val="best-advantage"/>
    <w:basedOn w:val="a0"/>
    <w:rsid w:val="008B6E41"/>
  </w:style>
  <w:style w:type="character" w:customStyle="1" w:styleId="12">
    <w:name w:val="Неразрешенное упоминание1"/>
    <w:basedOn w:val="a0"/>
    <w:uiPriority w:val="99"/>
    <w:semiHidden/>
    <w:unhideWhenUsed/>
    <w:rsid w:val="00A46A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C26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F8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0E48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F80E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0E48"/>
  </w:style>
  <w:style w:type="character" w:customStyle="1" w:styleId="hljs-type">
    <w:name w:val="hljs-type"/>
    <w:basedOn w:val="a0"/>
    <w:rsid w:val="00F80E48"/>
  </w:style>
  <w:style w:type="character" w:customStyle="1" w:styleId="hljs-number">
    <w:name w:val="hljs-number"/>
    <w:basedOn w:val="a0"/>
    <w:rsid w:val="00F80E48"/>
  </w:style>
  <w:style w:type="character" w:customStyle="1" w:styleId="inline-pre">
    <w:name w:val="inline-pre"/>
    <w:basedOn w:val="a0"/>
    <w:rsid w:val="003E1B3C"/>
  </w:style>
  <w:style w:type="paragraph" w:customStyle="1" w:styleId="course-tabsitem">
    <w:name w:val="course-tabs__item"/>
    <w:basedOn w:val="a"/>
    <w:rsid w:val="00B850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urse-tabtitle">
    <w:name w:val="course-tab__title"/>
    <w:basedOn w:val="a0"/>
    <w:rsid w:val="00B85006"/>
  </w:style>
  <w:style w:type="character" w:customStyle="1" w:styleId="30">
    <w:name w:val="Заголовок 3 Знак"/>
    <w:basedOn w:val="a0"/>
    <w:link w:val="3"/>
    <w:uiPriority w:val="9"/>
    <w:semiHidden/>
    <w:rsid w:val="00824C7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style-scope">
    <w:name w:val="style-scope"/>
    <w:basedOn w:val="a0"/>
    <w:rsid w:val="00824C73"/>
  </w:style>
  <w:style w:type="character" w:styleId="af2">
    <w:name w:val="Unresolved Mention"/>
    <w:basedOn w:val="a0"/>
    <w:uiPriority w:val="99"/>
    <w:semiHidden/>
    <w:unhideWhenUsed/>
    <w:rsid w:val="0032774F"/>
    <w:rPr>
      <w:color w:val="605E5C"/>
      <w:shd w:val="clear" w:color="auto" w:fill="E1DFDD"/>
    </w:rPr>
  </w:style>
  <w:style w:type="paragraph" w:styleId="af3">
    <w:name w:val="Title"/>
    <w:basedOn w:val="a"/>
    <w:next w:val="a"/>
    <w:link w:val="af4"/>
    <w:uiPriority w:val="10"/>
    <w:qFormat/>
    <w:rsid w:val="00076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07613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55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bem.info/methodology/quick-start/" TargetMode="External"/><Relationship Id="rId18" Type="http://schemas.openxmlformats.org/officeDocument/2006/relationships/hyperlink" Target="https://webref.ru/practice/2204" TargetMode="External"/><Relationship Id="rId26" Type="http://schemas.openxmlformats.org/officeDocument/2006/relationships/hyperlink" Target="https://webref.ru/practice/2494" TargetMode="External"/><Relationship Id="rId39" Type="http://schemas.openxmlformats.org/officeDocument/2006/relationships/hyperlink" Target="https://proglib.io/p/study_html_forms" TargetMode="External"/><Relationship Id="rId21" Type="http://schemas.openxmlformats.org/officeDocument/2006/relationships/hyperlink" Target="https://webref.ru/practice/2451" TargetMode="External"/><Relationship Id="rId34" Type="http://schemas.openxmlformats.org/officeDocument/2006/relationships/hyperlink" Target="https://techrocks.ru/2020/02/15/how-to-draw-shapes-using-pure-css/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ebref.ru/practice/2199" TargetMode="External"/><Relationship Id="rId20" Type="http://schemas.openxmlformats.org/officeDocument/2006/relationships/hyperlink" Target="https://webref.ru/practice/2449" TargetMode="External"/><Relationship Id="rId29" Type="http://schemas.openxmlformats.org/officeDocument/2006/relationships/hyperlink" Target="https://www.figma.com/file/HSpUw9vcPqq9vpzzhoF2en/School-1?node-id=0%3A1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yperlink" Target="https://webref.ru/practice/2221" TargetMode="External"/><Relationship Id="rId32" Type="http://schemas.openxmlformats.org/officeDocument/2006/relationships/hyperlink" Target="https://webref.ru/css/type/pseudoclass" TargetMode="External"/><Relationship Id="rId37" Type="http://schemas.openxmlformats.org/officeDocument/2006/relationships/hyperlink" Target="https://cdnjs.com/libraries/font-awesome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ebref.ru/html" TargetMode="External"/><Relationship Id="rId23" Type="http://schemas.openxmlformats.org/officeDocument/2006/relationships/hyperlink" Target="https://webref.ru/practice/2453" TargetMode="External"/><Relationship Id="rId28" Type="http://schemas.openxmlformats.org/officeDocument/2006/relationships/hyperlink" Target="https://andrew-r.ru/notes/css-selectors-matching/" TargetMode="External"/><Relationship Id="rId36" Type="http://schemas.openxmlformats.org/officeDocument/2006/relationships/hyperlink" Target="https://fontawesome.com/icons?d=gallery&amp;q=hacebook" TargetMode="External"/><Relationship Id="rId10" Type="http://schemas.openxmlformats.org/officeDocument/2006/relationships/hyperlink" Target="https://ru.hexlet.io/courses/intro_to_git" TargetMode="External"/><Relationship Id="rId19" Type="http://schemas.openxmlformats.org/officeDocument/2006/relationships/hyperlink" Target="https://webref.ru/practice/2206" TargetMode="External"/><Relationship Id="rId31" Type="http://schemas.openxmlformats.org/officeDocument/2006/relationships/hyperlink" Target="https://docs.emmet.io/abbreviations/syntax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owto.com/ru" TargetMode="External"/><Relationship Id="rId14" Type="http://schemas.openxmlformats.org/officeDocument/2006/relationships/hyperlink" Target="https://tpverstak.ru/common-css-class-names/" TargetMode="External"/><Relationship Id="rId22" Type="http://schemas.openxmlformats.org/officeDocument/2006/relationships/hyperlink" Target="https://webref.ru/practice/2452" TargetMode="External"/><Relationship Id="rId27" Type="http://schemas.openxmlformats.org/officeDocument/2006/relationships/hyperlink" Target="https://webref.ru/individual/2358" TargetMode="External"/><Relationship Id="rId30" Type="http://schemas.openxmlformats.org/officeDocument/2006/relationships/hyperlink" Target="https://flexboxfroggy.com/" TargetMode="External"/><Relationship Id="rId35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youtu.be/QeUp3CahkQw" TargetMode="External"/><Relationship Id="rId17" Type="http://schemas.openxmlformats.org/officeDocument/2006/relationships/hyperlink" Target="https://webref.ru/practice/2198" TargetMode="External"/><Relationship Id="rId25" Type="http://schemas.openxmlformats.org/officeDocument/2006/relationships/hyperlink" Target="https://webref.ru/practice/2493" TargetMode="External"/><Relationship Id="rId33" Type="http://schemas.openxmlformats.org/officeDocument/2006/relationships/hyperlink" Target="https://webref.ru/css/type/pseudoelement" TargetMode="External"/><Relationship Id="rId38" Type="http://schemas.openxmlformats.org/officeDocument/2006/relationships/hyperlink" Target="https://youtu.be/fmV2-1o87W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88;&#1075;&#1077;&#1081;\Documents\&#1064;&#1072;&#1073;&#1083;&#1086;&#1085;%20&#1048;&#1058;&#105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269AB-23D3-448F-ABCD-99EBA221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ИТС.dotx</Template>
  <TotalTime>5636</TotalTime>
  <Pages>3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Позняк</dc:creator>
  <cp:lastModifiedBy>Зотеев Александр</cp:lastModifiedBy>
  <cp:revision>220</cp:revision>
  <cp:lastPrinted>2019-09-23T12:44:00Z</cp:lastPrinted>
  <dcterms:created xsi:type="dcterms:W3CDTF">2019-09-23T12:11:00Z</dcterms:created>
  <dcterms:modified xsi:type="dcterms:W3CDTF">2022-06-10T10:45:00Z</dcterms:modified>
</cp:coreProperties>
</file>